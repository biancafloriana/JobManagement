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C6" w:rsidRPr="00400EB4" w:rsidRDefault="00F059CF">
      <w:pPr>
        <w:pStyle w:val="Title"/>
        <w:jc w:val="right"/>
        <w:rPr>
          <w:rFonts w:ascii="Times New Roman" w:hAnsi="Times New Roman"/>
        </w:rPr>
      </w:pPr>
      <w:r>
        <w:t>Jobs Management Application</w:t>
      </w:r>
    </w:p>
    <w:p w:rsidR="00E421C6" w:rsidRPr="00400EB4" w:rsidRDefault="00F75928">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F059CF">
      <w:pPr>
        <w:pStyle w:val="Title"/>
        <w:jc w:val="right"/>
        <w:rPr>
          <w:rFonts w:ascii="Times New Roman" w:hAnsi="Times New Roman"/>
          <w:sz w:val="28"/>
        </w:rPr>
      </w:pPr>
      <w:r>
        <w:rPr>
          <w:rFonts w:ascii="Times New Roman" w:hAnsi="Times New Roman"/>
          <w:sz w:val="28"/>
        </w:rPr>
        <w:t>Version 1.0</w:t>
      </w:r>
    </w:p>
    <w:p w:rsidR="00E421C6" w:rsidRPr="00400EB4" w:rsidRDefault="00E421C6"/>
    <w:p w:rsidR="00E421C6" w:rsidRPr="00400EB4" w:rsidRDefault="00AD64E8" w:rsidP="00321793">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F059CF">
            <w:pPr>
              <w:pStyle w:val="Tabletext"/>
            </w:pPr>
            <w:r>
              <w:t>18.03.2018</w:t>
            </w:r>
          </w:p>
        </w:tc>
        <w:tc>
          <w:tcPr>
            <w:tcW w:w="1152" w:type="dxa"/>
          </w:tcPr>
          <w:p w:rsidR="00E421C6" w:rsidRPr="00400EB4" w:rsidRDefault="00F059CF">
            <w:pPr>
              <w:pStyle w:val="Tabletext"/>
            </w:pPr>
            <w:r>
              <w:t>1.0</w:t>
            </w:r>
          </w:p>
        </w:tc>
        <w:tc>
          <w:tcPr>
            <w:tcW w:w="3744" w:type="dxa"/>
          </w:tcPr>
          <w:p w:rsidR="00E421C6" w:rsidRPr="00400EB4" w:rsidRDefault="00F059CF">
            <w:pPr>
              <w:pStyle w:val="Tabletext"/>
            </w:pPr>
            <w:r>
              <w:t>First version</w:t>
            </w:r>
          </w:p>
        </w:tc>
        <w:tc>
          <w:tcPr>
            <w:tcW w:w="2304" w:type="dxa"/>
          </w:tcPr>
          <w:p w:rsidR="00E421C6" w:rsidRPr="00400EB4" w:rsidRDefault="00F059CF">
            <w:pPr>
              <w:pStyle w:val="Tabletext"/>
            </w:pPr>
            <w:r>
              <w:t>Galeata Bianca-Floriana</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3D41A3" w:rsidRPr="008A24EE" w:rsidRDefault="00BA055D">
      <w:pPr>
        <w:pStyle w:val="TOC1"/>
        <w:tabs>
          <w:tab w:val="left" w:pos="432"/>
        </w:tabs>
        <w:rPr>
          <w:rFonts w:ascii="Calibri" w:hAnsi="Calibri"/>
          <w:noProof/>
          <w:sz w:val="22"/>
          <w:szCs w:val="22"/>
        </w:rPr>
      </w:pPr>
      <w:r w:rsidRPr="00400EB4">
        <w:fldChar w:fldCharType="begin"/>
      </w:r>
      <w:r w:rsidR="00AD64E8" w:rsidRPr="00400EB4">
        <w:instrText xml:space="preserve"> TOC \o "1-3" </w:instrText>
      </w:r>
      <w:r w:rsidRPr="00400EB4">
        <w:fldChar w:fldCharType="separate"/>
      </w:r>
      <w:r w:rsidR="003D41A3" w:rsidRPr="005C0E0B">
        <w:rPr>
          <w:noProof/>
        </w:rPr>
        <w:t>1.</w:t>
      </w:r>
      <w:r w:rsidR="003D41A3" w:rsidRPr="008A24EE">
        <w:rPr>
          <w:rFonts w:ascii="Calibri" w:hAnsi="Calibri"/>
          <w:noProof/>
          <w:sz w:val="22"/>
          <w:szCs w:val="22"/>
        </w:rPr>
        <w:tab/>
      </w:r>
      <w:r w:rsidR="003D41A3" w:rsidRPr="005C0E0B">
        <w:rPr>
          <w:noProof/>
        </w:rPr>
        <w:t>Introduction</w:t>
      </w:r>
      <w:r w:rsidR="003D41A3">
        <w:rPr>
          <w:noProof/>
        </w:rPr>
        <w:tab/>
      </w:r>
      <w:r w:rsidR="003D41A3">
        <w:rPr>
          <w:noProof/>
        </w:rPr>
        <w:fldChar w:fldCharType="begin"/>
      </w:r>
      <w:r w:rsidR="003D41A3">
        <w:rPr>
          <w:noProof/>
        </w:rPr>
        <w:instrText xml:space="preserve"> PAGEREF _Toc509519859 \h </w:instrText>
      </w:r>
      <w:r w:rsidR="003D41A3">
        <w:rPr>
          <w:noProof/>
        </w:rPr>
      </w:r>
      <w:r w:rsidR="003D41A3">
        <w:rPr>
          <w:noProof/>
        </w:rPr>
        <w:fldChar w:fldCharType="separate"/>
      </w:r>
      <w:r w:rsidR="003D41A3">
        <w:rPr>
          <w:noProof/>
        </w:rPr>
        <w:t>4</w:t>
      </w:r>
      <w:r w:rsidR="003D41A3">
        <w:rPr>
          <w:noProof/>
        </w:rPr>
        <w:fldChar w:fldCharType="end"/>
      </w:r>
    </w:p>
    <w:p w:rsidR="003D41A3" w:rsidRPr="008A24EE" w:rsidRDefault="003D41A3">
      <w:pPr>
        <w:pStyle w:val="TOC1"/>
        <w:tabs>
          <w:tab w:val="left" w:pos="432"/>
        </w:tabs>
        <w:rPr>
          <w:rFonts w:ascii="Calibri" w:hAnsi="Calibri"/>
          <w:noProof/>
          <w:sz w:val="22"/>
          <w:szCs w:val="22"/>
        </w:rPr>
      </w:pPr>
      <w:r w:rsidRPr="005C0E0B">
        <w:rPr>
          <w:noProof/>
        </w:rPr>
        <w:t>2.</w:t>
      </w:r>
      <w:r w:rsidRPr="008A24EE">
        <w:rPr>
          <w:rFonts w:ascii="Calibri" w:hAnsi="Calibri"/>
          <w:noProof/>
          <w:sz w:val="22"/>
          <w:szCs w:val="22"/>
        </w:rPr>
        <w:tab/>
      </w:r>
      <w:r w:rsidRPr="005C0E0B">
        <w:rPr>
          <w:noProof/>
        </w:rPr>
        <w:t>Non-functional Requirements</w:t>
      </w:r>
      <w:r>
        <w:rPr>
          <w:noProof/>
        </w:rPr>
        <w:tab/>
      </w:r>
      <w:r>
        <w:rPr>
          <w:noProof/>
        </w:rPr>
        <w:fldChar w:fldCharType="begin"/>
      </w:r>
      <w:r>
        <w:rPr>
          <w:noProof/>
        </w:rPr>
        <w:instrText xml:space="preserve"> PAGEREF _Toc509519860 \h </w:instrText>
      </w:r>
      <w:r>
        <w:rPr>
          <w:noProof/>
        </w:rPr>
      </w:r>
      <w:r>
        <w:rPr>
          <w:noProof/>
        </w:rPr>
        <w:fldChar w:fldCharType="separate"/>
      </w:r>
      <w:r>
        <w:rPr>
          <w:noProof/>
        </w:rPr>
        <w:t>4</w:t>
      </w:r>
      <w:r>
        <w:rPr>
          <w:noProof/>
        </w:rPr>
        <w:fldChar w:fldCharType="end"/>
      </w:r>
    </w:p>
    <w:p w:rsidR="003D41A3" w:rsidRPr="008A24EE" w:rsidRDefault="003D41A3">
      <w:pPr>
        <w:pStyle w:val="TOC2"/>
        <w:tabs>
          <w:tab w:val="left" w:pos="1000"/>
        </w:tabs>
        <w:rPr>
          <w:rFonts w:ascii="Calibri" w:hAnsi="Calibri"/>
          <w:noProof/>
          <w:sz w:val="22"/>
          <w:szCs w:val="22"/>
        </w:rPr>
      </w:pPr>
      <w:r w:rsidRPr="005C0E0B">
        <w:rPr>
          <w:noProof/>
        </w:rPr>
        <w:t>2.1</w:t>
      </w:r>
      <w:r w:rsidRPr="008A24EE">
        <w:rPr>
          <w:rFonts w:ascii="Calibri" w:hAnsi="Calibri"/>
          <w:noProof/>
          <w:sz w:val="22"/>
          <w:szCs w:val="22"/>
        </w:rPr>
        <w:tab/>
      </w:r>
      <w:r w:rsidRPr="005C0E0B">
        <w:rPr>
          <w:noProof/>
        </w:rPr>
        <w:t>Availability</w:t>
      </w:r>
      <w:r>
        <w:rPr>
          <w:noProof/>
        </w:rPr>
        <w:tab/>
      </w:r>
      <w:r>
        <w:rPr>
          <w:noProof/>
        </w:rPr>
        <w:fldChar w:fldCharType="begin"/>
      </w:r>
      <w:r>
        <w:rPr>
          <w:noProof/>
        </w:rPr>
        <w:instrText xml:space="preserve"> PAGEREF _Toc509519861 \h </w:instrText>
      </w:r>
      <w:r>
        <w:rPr>
          <w:noProof/>
        </w:rPr>
      </w:r>
      <w:r>
        <w:rPr>
          <w:noProof/>
        </w:rPr>
        <w:fldChar w:fldCharType="separate"/>
      </w:r>
      <w:r>
        <w:rPr>
          <w:noProof/>
        </w:rPr>
        <w:t>4</w:t>
      </w:r>
      <w:r>
        <w:rPr>
          <w:noProof/>
        </w:rPr>
        <w:fldChar w:fldCharType="end"/>
      </w:r>
    </w:p>
    <w:p w:rsidR="003D41A3" w:rsidRPr="008A24EE" w:rsidRDefault="003D41A3">
      <w:pPr>
        <w:pStyle w:val="TOC2"/>
        <w:tabs>
          <w:tab w:val="left" w:pos="1000"/>
        </w:tabs>
        <w:rPr>
          <w:rFonts w:ascii="Calibri" w:hAnsi="Calibri"/>
          <w:noProof/>
          <w:sz w:val="22"/>
          <w:szCs w:val="22"/>
        </w:rPr>
      </w:pPr>
      <w:r w:rsidRPr="005C0E0B">
        <w:rPr>
          <w:noProof/>
        </w:rPr>
        <w:t>2.2</w:t>
      </w:r>
      <w:r w:rsidRPr="008A24EE">
        <w:rPr>
          <w:rFonts w:ascii="Calibri" w:hAnsi="Calibri"/>
          <w:noProof/>
          <w:sz w:val="22"/>
          <w:szCs w:val="22"/>
        </w:rPr>
        <w:tab/>
      </w:r>
      <w:r w:rsidRPr="005C0E0B">
        <w:rPr>
          <w:noProof/>
        </w:rPr>
        <w:t>Performance</w:t>
      </w:r>
      <w:r>
        <w:rPr>
          <w:noProof/>
        </w:rPr>
        <w:tab/>
      </w:r>
      <w:r>
        <w:rPr>
          <w:noProof/>
        </w:rPr>
        <w:fldChar w:fldCharType="begin"/>
      </w:r>
      <w:r>
        <w:rPr>
          <w:noProof/>
        </w:rPr>
        <w:instrText xml:space="preserve"> PAGEREF _Toc509519862 \h </w:instrText>
      </w:r>
      <w:r>
        <w:rPr>
          <w:noProof/>
        </w:rPr>
      </w:r>
      <w:r>
        <w:rPr>
          <w:noProof/>
        </w:rPr>
        <w:fldChar w:fldCharType="separate"/>
      </w:r>
      <w:r>
        <w:rPr>
          <w:noProof/>
        </w:rPr>
        <w:t>5</w:t>
      </w:r>
      <w:r>
        <w:rPr>
          <w:noProof/>
        </w:rPr>
        <w:fldChar w:fldCharType="end"/>
      </w:r>
    </w:p>
    <w:p w:rsidR="003D41A3" w:rsidRPr="008A24EE" w:rsidRDefault="003D41A3">
      <w:pPr>
        <w:pStyle w:val="TOC2"/>
        <w:tabs>
          <w:tab w:val="left" w:pos="1000"/>
        </w:tabs>
        <w:rPr>
          <w:rFonts w:ascii="Calibri" w:hAnsi="Calibri"/>
          <w:noProof/>
          <w:sz w:val="22"/>
          <w:szCs w:val="22"/>
        </w:rPr>
      </w:pPr>
      <w:r w:rsidRPr="005C0E0B">
        <w:rPr>
          <w:noProof/>
        </w:rPr>
        <w:t>2.3</w:t>
      </w:r>
      <w:r w:rsidRPr="008A24EE">
        <w:rPr>
          <w:rFonts w:ascii="Calibri" w:hAnsi="Calibri"/>
          <w:noProof/>
          <w:sz w:val="22"/>
          <w:szCs w:val="22"/>
        </w:rPr>
        <w:tab/>
      </w:r>
      <w:r w:rsidRPr="005C0E0B">
        <w:rPr>
          <w:noProof/>
        </w:rPr>
        <w:t>Security</w:t>
      </w:r>
      <w:r>
        <w:rPr>
          <w:noProof/>
        </w:rPr>
        <w:tab/>
      </w:r>
      <w:r>
        <w:rPr>
          <w:noProof/>
        </w:rPr>
        <w:fldChar w:fldCharType="begin"/>
      </w:r>
      <w:r>
        <w:rPr>
          <w:noProof/>
        </w:rPr>
        <w:instrText xml:space="preserve"> PAGEREF _Toc509519863 \h </w:instrText>
      </w:r>
      <w:r>
        <w:rPr>
          <w:noProof/>
        </w:rPr>
      </w:r>
      <w:r>
        <w:rPr>
          <w:noProof/>
        </w:rPr>
        <w:fldChar w:fldCharType="separate"/>
      </w:r>
      <w:r>
        <w:rPr>
          <w:noProof/>
        </w:rPr>
        <w:t>6</w:t>
      </w:r>
      <w:r>
        <w:rPr>
          <w:noProof/>
        </w:rPr>
        <w:fldChar w:fldCharType="end"/>
      </w:r>
    </w:p>
    <w:p w:rsidR="003D41A3" w:rsidRPr="008A24EE" w:rsidRDefault="003D41A3">
      <w:pPr>
        <w:pStyle w:val="TOC2"/>
        <w:tabs>
          <w:tab w:val="left" w:pos="1000"/>
        </w:tabs>
        <w:rPr>
          <w:rFonts w:ascii="Calibri" w:hAnsi="Calibri"/>
          <w:noProof/>
          <w:sz w:val="22"/>
          <w:szCs w:val="22"/>
        </w:rPr>
      </w:pPr>
      <w:r w:rsidRPr="005C0E0B">
        <w:rPr>
          <w:noProof/>
        </w:rPr>
        <w:t>2.4</w:t>
      </w:r>
      <w:r w:rsidRPr="008A24EE">
        <w:rPr>
          <w:rFonts w:ascii="Calibri" w:hAnsi="Calibri"/>
          <w:noProof/>
          <w:sz w:val="22"/>
          <w:szCs w:val="22"/>
        </w:rPr>
        <w:tab/>
      </w:r>
      <w:r w:rsidRPr="005C0E0B">
        <w:rPr>
          <w:noProof/>
        </w:rPr>
        <w:t>Testability</w:t>
      </w:r>
      <w:r>
        <w:rPr>
          <w:noProof/>
        </w:rPr>
        <w:tab/>
      </w:r>
      <w:r>
        <w:rPr>
          <w:noProof/>
        </w:rPr>
        <w:fldChar w:fldCharType="begin"/>
      </w:r>
      <w:r>
        <w:rPr>
          <w:noProof/>
        </w:rPr>
        <w:instrText xml:space="preserve"> PAGEREF _Toc509519864 \h </w:instrText>
      </w:r>
      <w:r>
        <w:rPr>
          <w:noProof/>
        </w:rPr>
      </w:r>
      <w:r>
        <w:rPr>
          <w:noProof/>
        </w:rPr>
        <w:fldChar w:fldCharType="separate"/>
      </w:r>
      <w:r>
        <w:rPr>
          <w:noProof/>
        </w:rPr>
        <w:t>8</w:t>
      </w:r>
      <w:r>
        <w:rPr>
          <w:noProof/>
        </w:rPr>
        <w:fldChar w:fldCharType="end"/>
      </w:r>
    </w:p>
    <w:p w:rsidR="003D41A3" w:rsidRPr="008A24EE" w:rsidRDefault="003D41A3">
      <w:pPr>
        <w:pStyle w:val="TOC2"/>
        <w:tabs>
          <w:tab w:val="left" w:pos="1000"/>
        </w:tabs>
        <w:rPr>
          <w:rFonts w:ascii="Calibri" w:hAnsi="Calibri"/>
          <w:noProof/>
          <w:sz w:val="22"/>
          <w:szCs w:val="22"/>
        </w:rPr>
      </w:pPr>
      <w:r w:rsidRPr="005C0E0B">
        <w:rPr>
          <w:noProof/>
        </w:rPr>
        <w:t>2.5</w:t>
      </w:r>
      <w:r w:rsidRPr="008A24EE">
        <w:rPr>
          <w:rFonts w:ascii="Calibri" w:hAnsi="Calibri"/>
          <w:noProof/>
          <w:sz w:val="22"/>
          <w:szCs w:val="22"/>
        </w:rPr>
        <w:tab/>
      </w:r>
      <w:r w:rsidRPr="005C0E0B">
        <w:rPr>
          <w:noProof/>
        </w:rPr>
        <w:t>Usability</w:t>
      </w:r>
      <w:r>
        <w:rPr>
          <w:noProof/>
        </w:rPr>
        <w:tab/>
      </w:r>
      <w:r>
        <w:rPr>
          <w:noProof/>
        </w:rPr>
        <w:fldChar w:fldCharType="begin"/>
      </w:r>
      <w:r>
        <w:rPr>
          <w:noProof/>
        </w:rPr>
        <w:instrText xml:space="preserve"> PAGEREF _Toc509519865 \h </w:instrText>
      </w:r>
      <w:r>
        <w:rPr>
          <w:noProof/>
        </w:rPr>
      </w:r>
      <w:r>
        <w:rPr>
          <w:noProof/>
        </w:rPr>
        <w:fldChar w:fldCharType="separate"/>
      </w:r>
      <w:r>
        <w:rPr>
          <w:noProof/>
        </w:rPr>
        <w:t>9</w:t>
      </w:r>
      <w:r>
        <w:rPr>
          <w:noProof/>
        </w:rPr>
        <w:fldChar w:fldCharType="end"/>
      </w:r>
    </w:p>
    <w:p w:rsidR="003D41A3" w:rsidRPr="008A24EE" w:rsidRDefault="003D41A3">
      <w:pPr>
        <w:pStyle w:val="TOC1"/>
        <w:tabs>
          <w:tab w:val="left" w:pos="432"/>
        </w:tabs>
        <w:rPr>
          <w:rFonts w:ascii="Calibri" w:hAnsi="Calibri"/>
          <w:noProof/>
          <w:sz w:val="22"/>
          <w:szCs w:val="22"/>
        </w:rPr>
      </w:pPr>
      <w:r w:rsidRPr="005C0E0B">
        <w:rPr>
          <w:noProof/>
        </w:rPr>
        <w:t>3.</w:t>
      </w:r>
      <w:r w:rsidRPr="008A24EE">
        <w:rPr>
          <w:rFonts w:ascii="Calibri" w:hAnsi="Calibri"/>
          <w:noProof/>
          <w:sz w:val="22"/>
          <w:szCs w:val="22"/>
        </w:rPr>
        <w:tab/>
      </w:r>
      <w:r w:rsidRPr="005C0E0B">
        <w:rPr>
          <w:noProof/>
        </w:rPr>
        <w:t>Design Constraints</w:t>
      </w:r>
      <w:r>
        <w:rPr>
          <w:noProof/>
        </w:rPr>
        <w:tab/>
      </w:r>
      <w:r>
        <w:rPr>
          <w:noProof/>
        </w:rPr>
        <w:fldChar w:fldCharType="begin"/>
      </w:r>
      <w:r>
        <w:rPr>
          <w:noProof/>
        </w:rPr>
        <w:instrText xml:space="preserve"> PAGEREF _Toc509519866 \h </w:instrText>
      </w:r>
      <w:r>
        <w:rPr>
          <w:noProof/>
        </w:rPr>
      </w:r>
      <w:r>
        <w:rPr>
          <w:noProof/>
        </w:rPr>
        <w:fldChar w:fldCharType="separate"/>
      </w:r>
      <w:r>
        <w:rPr>
          <w:noProof/>
        </w:rPr>
        <w:t>10</w:t>
      </w:r>
      <w:r>
        <w:rPr>
          <w:noProof/>
        </w:rPr>
        <w:fldChar w:fldCharType="end"/>
      </w:r>
    </w:p>
    <w:p w:rsidR="003D41A3" w:rsidRPr="008A24EE" w:rsidRDefault="003D41A3">
      <w:pPr>
        <w:pStyle w:val="TOC1"/>
        <w:tabs>
          <w:tab w:val="left" w:pos="432"/>
        </w:tabs>
        <w:rPr>
          <w:rFonts w:ascii="Calibri" w:hAnsi="Calibri"/>
          <w:noProof/>
          <w:sz w:val="22"/>
          <w:szCs w:val="22"/>
        </w:rPr>
      </w:pPr>
      <w:r>
        <w:rPr>
          <w:noProof/>
        </w:rPr>
        <w:t>4.</w:t>
      </w:r>
      <w:r w:rsidRPr="008A24EE">
        <w:rPr>
          <w:rFonts w:ascii="Calibri" w:hAnsi="Calibri"/>
          <w:noProof/>
          <w:sz w:val="22"/>
          <w:szCs w:val="22"/>
        </w:rPr>
        <w:tab/>
      </w:r>
      <w:r>
        <w:rPr>
          <w:noProof/>
        </w:rPr>
        <w:t>References</w:t>
      </w:r>
      <w:r>
        <w:rPr>
          <w:noProof/>
        </w:rPr>
        <w:tab/>
      </w:r>
      <w:r>
        <w:rPr>
          <w:noProof/>
        </w:rPr>
        <w:fldChar w:fldCharType="begin"/>
      </w:r>
      <w:r>
        <w:rPr>
          <w:noProof/>
        </w:rPr>
        <w:instrText xml:space="preserve"> PAGEREF _Toc509519867 \h </w:instrText>
      </w:r>
      <w:r>
        <w:rPr>
          <w:noProof/>
        </w:rPr>
      </w:r>
      <w:r>
        <w:rPr>
          <w:noProof/>
        </w:rPr>
        <w:fldChar w:fldCharType="separate"/>
      </w:r>
      <w:r>
        <w:rPr>
          <w:noProof/>
        </w:rPr>
        <w:t>10</w:t>
      </w:r>
      <w:r>
        <w:rPr>
          <w:noProof/>
        </w:rPr>
        <w:fldChar w:fldCharType="end"/>
      </w:r>
    </w:p>
    <w:p w:rsidR="00E421C6" w:rsidRPr="00C75C26"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F75928" w:rsidRPr="00C75C26">
        <w:rPr>
          <w:rFonts w:ascii="Times New Roman" w:hAnsi="Times New Roman"/>
        </w:rPr>
        <w:lastRenderedPageBreak/>
        <w:fldChar w:fldCharType="begin"/>
      </w:r>
      <w:r w:rsidR="00F75928" w:rsidRPr="00C75C26">
        <w:rPr>
          <w:rFonts w:ascii="Times New Roman" w:hAnsi="Times New Roman"/>
        </w:rPr>
        <w:instrText xml:space="preserve"> TITLE  \* MERGEFORMAT </w:instrText>
      </w:r>
      <w:r w:rsidR="00F75928" w:rsidRPr="00C75C26">
        <w:rPr>
          <w:rFonts w:ascii="Times New Roman" w:hAnsi="Times New Roman"/>
        </w:rPr>
        <w:fldChar w:fldCharType="separate"/>
      </w:r>
      <w:r w:rsidR="00921E0D" w:rsidRPr="00C75C26">
        <w:rPr>
          <w:rFonts w:ascii="Times New Roman" w:hAnsi="Times New Roman"/>
        </w:rPr>
        <w:t>Supplementary Specification</w:t>
      </w:r>
      <w:r w:rsidR="00F75928" w:rsidRPr="00C75C26">
        <w:rPr>
          <w:rFonts w:ascii="Times New Roman" w:hAnsi="Times New Roman"/>
        </w:rPr>
        <w:fldChar w:fldCharType="end"/>
      </w:r>
      <w:r w:rsidR="00AD64E8" w:rsidRPr="00C75C26">
        <w:rPr>
          <w:rFonts w:ascii="Times New Roman" w:hAnsi="Times New Roman"/>
        </w:rPr>
        <w:t xml:space="preserve"> </w:t>
      </w:r>
    </w:p>
    <w:p w:rsidR="00E421C6" w:rsidRPr="00C75C26" w:rsidRDefault="00AD64E8">
      <w:pPr>
        <w:pStyle w:val="Heading1"/>
        <w:rPr>
          <w:rFonts w:ascii="Times New Roman" w:hAnsi="Times New Roman"/>
        </w:rPr>
      </w:pPr>
      <w:bookmarkStart w:id="0" w:name="_Toc456598586"/>
      <w:bookmarkStart w:id="1" w:name="_Toc456600917"/>
      <w:bookmarkStart w:id="2" w:name="_Toc509519859"/>
      <w:r w:rsidRPr="00C75C26">
        <w:rPr>
          <w:rFonts w:ascii="Times New Roman" w:hAnsi="Times New Roman"/>
        </w:rPr>
        <w:t>Introduction</w:t>
      </w:r>
      <w:bookmarkEnd w:id="0"/>
      <w:bookmarkEnd w:id="1"/>
      <w:bookmarkEnd w:id="2"/>
    </w:p>
    <w:p w:rsidR="00F059CF" w:rsidRPr="00C75C26" w:rsidRDefault="00F059CF" w:rsidP="00F059CF">
      <w:pPr>
        <w:pStyle w:val="BodyText"/>
      </w:pPr>
      <w:r w:rsidRPr="00C75C26">
        <w:t>This document captures the system requirements that are not distinguished from the use-case model or which has not been detailed in others documents. Some of the requirements included:</w:t>
      </w:r>
    </w:p>
    <w:p w:rsidR="00F059CF" w:rsidRPr="00C75C26" w:rsidRDefault="00F059CF" w:rsidP="00321793">
      <w:pPr>
        <w:pStyle w:val="InfoBlue"/>
      </w:pPr>
      <w:r w:rsidRPr="00C75C26">
        <w:t xml:space="preserve">Legal and regulatory requirements, including application standards. </w:t>
      </w:r>
    </w:p>
    <w:p w:rsidR="0091655E" w:rsidRPr="00C75C26" w:rsidRDefault="00F059CF" w:rsidP="00321793">
      <w:pPr>
        <w:pStyle w:val="InfoBlue"/>
      </w:pPr>
      <w:r w:rsidRPr="00C75C26">
        <w:t>Quality attributes of the system to be built, including usability, reliability, performance, and supportability requirements.</w:t>
      </w:r>
    </w:p>
    <w:p w:rsidR="0091655E" w:rsidRPr="00C75C26" w:rsidRDefault="0091655E" w:rsidP="00321793">
      <w:pPr>
        <w:pStyle w:val="InfoBlue"/>
      </w:pPr>
      <w:r w:rsidRPr="00C75C26">
        <w:t>Other requirements such as operating systems and environments, compatibility requirements, and design constraints</w:t>
      </w:r>
    </w:p>
    <w:p w:rsidR="00697B53" w:rsidRPr="00C75C26" w:rsidRDefault="00697B53">
      <w:pPr>
        <w:pStyle w:val="Heading1"/>
        <w:rPr>
          <w:rFonts w:ascii="Times New Roman" w:hAnsi="Times New Roman"/>
        </w:rPr>
      </w:pPr>
      <w:bookmarkStart w:id="3" w:name="_Toc509519860"/>
      <w:r w:rsidRPr="00C75C26">
        <w:rPr>
          <w:rFonts w:ascii="Times New Roman" w:hAnsi="Times New Roman"/>
        </w:rPr>
        <w:t>Non-functional Requirements</w:t>
      </w:r>
      <w:bookmarkEnd w:id="3"/>
    </w:p>
    <w:p w:rsidR="0040432F" w:rsidRPr="00C75C26" w:rsidRDefault="0040432F" w:rsidP="0040432F"/>
    <w:p w:rsidR="003D41A3" w:rsidRPr="00C75C26" w:rsidRDefault="0040432F" w:rsidP="003D41A3">
      <w:pPr>
        <w:pStyle w:val="Heading2"/>
        <w:rPr>
          <w:rFonts w:ascii="Times New Roman" w:hAnsi="Times New Roman"/>
        </w:rPr>
      </w:pPr>
      <w:bookmarkStart w:id="4" w:name="_Toc509519861"/>
      <w:r w:rsidRPr="00C75C26">
        <w:rPr>
          <w:rFonts w:ascii="Times New Roman" w:hAnsi="Times New Roman"/>
        </w:rPr>
        <w:t>Availability</w:t>
      </w:r>
      <w:bookmarkEnd w:id="4"/>
    </w:p>
    <w:p w:rsidR="003D41A3" w:rsidRPr="00C75C26" w:rsidRDefault="003D41A3" w:rsidP="003D41A3"/>
    <w:p w:rsidR="00656303" w:rsidRPr="00C75C26" w:rsidRDefault="00656303" w:rsidP="00656303">
      <w:pPr>
        <w:ind w:left="720"/>
        <w:rPr>
          <w:i/>
        </w:rPr>
      </w:pPr>
      <w:r w:rsidRPr="00C75C26">
        <w:rPr>
          <w:i/>
        </w:rPr>
        <w:t>Definition</w:t>
      </w:r>
      <w:r w:rsidR="00090DC1" w:rsidRPr="00C75C26">
        <w:rPr>
          <w:i/>
        </w:rPr>
        <w:t>:</w:t>
      </w:r>
    </w:p>
    <w:p w:rsidR="003D41A3" w:rsidRPr="00C75C26" w:rsidRDefault="003D41A3" w:rsidP="00656303">
      <w:pPr>
        <w:ind w:left="720"/>
        <w:rPr>
          <w:i/>
        </w:rPr>
      </w:pPr>
    </w:p>
    <w:p w:rsidR="00656303" w:rsidRPr="00C75C26" w:rsidRDefault="00090DC1" w:rsidP="00656303">
      <w:pPr>
        <w:ind w:left="720"/>
      </w:pPr>
      <w:r w:rsidRPr="00C75C26">
        <w:tab/>
      </w:r>
      <w:r w:rsidR="00656303" w:rsidRPr="00C75C26">
        <w:t xml:space="preserve">This quality attribute refers to the degree in which this application is in the specified operable and commutable state at the start of a mission, when the mission is called for at an unknown time </w:t>
      </w:r>
      <w:r w:rsidR="00656303" w:rsidRPr="00C75C26">
        <w:rPr>
          <w:vertAlign w:val="superscript"/>
        </w:rPr>
        <w:t>[1]</w:t>
      </w:r>
      <w:r w:rsidR="00656303" w:rsidRPr="00C75C26">
        <w:t>. More exactly, this attribute counts the time the application is functional or in other words, online. This can be defined as a probability, after the formula:</w:t>
      </w:r>
    </w:p>
    <w:p w:rsidR="00D16FDE" w:rsidRPr="00C75C26" w:rsidRDefault="00D16FDE" w:rsidP="00656303">
      <w:pPr>
        <w:ind w:left="720"/>
      </w:pPr>
    </w:p>
    <w:p w:rsidR="00656303" w:rsidRPr="00C75C26" w:rsidRDefault="00090DC1" w:rsidP="00656303">
      <w:pPr>
        <w:ind w:left="720"/>
        <w:rPr>
          <w:i/>
        </w:rPr>
      </w:pPr>
      <w:r w:rsidRPr="00C75C26">
        <w:rPr>
          <w:i/>
        </w:rPr>
        <w:tab/>
      </w:r>
      <w:r w:rsidR="00656303" w:rsidRPr="00C75C26">
        <w:rPr>
          <w:i/>
        </w:rPr>
        <w:t>mean time to failure / (mean time to failure + mean repair time)</w:t>
      </w:r>
      <w:r w:rsidRPr="00C75C26">
        <w:rPr>
          <w:i/>
        </w:rPr>
        <w:t xml:space="preserve"> </w:t>
      </w:r>
      <w:r w:rsidR="00656303" w:rsidRPr="00C75C26">
        <w:rPr>
          <w:i/>
          <w:vertAlign w:val="superscript"/>
        </w:rPr>
        <w:t>[2]</w:t>
      </w:r>
      <w:r w:rsidRPr="00C75C26">
        <w:rPr>
          <w:i/>
        </w:rPr>
        <w:t>.</w:t>
      </w:r>
    </w:p>
    <w:p w:rsidR="00656303" w:rsidRPr="00C75C26" w:rsidRDefault="00656303" w:rsidP="00656303">
      <w:pPr>
        <w:ind w:left="720"/>
        <w:rPr>
          <w:i/>
        </w:rPr>
      </w:pPr>
    </w:p>
    <w:p w:rsidR="00090DC1" w:rsidRPr="00C75C26" w:rsidRDefault="00656303" w:rsidP="00656303">
      <w:pPr>
        <w:ind w:left="720"/>
        <w:rPr>
          <w:i/>
        </w:rPr>
      </w:pPr>
      <w:r w:rsidRPr="00C75C26">
        <w:rPr>
          <w:i/>
        </w:rPr>
        <w:t xml:space="preserve">Source of stimulus: </w:t>
      </w:r>
    </w:p>
    <w:p w:rsidR="00090DC1" w:rsidRPr="00C75C26" w:rsidRDefault="00480C9F" w:rsidP="00D16FDE">
      <w:pPr>
        <w:pStyle w:val="InfoBlue"/>
        <w:spacing w:after="0"/>
        <w:rPr>
          <w:i w:val="0"/>
        </w:rPr>
      </w:pPr>
      <w:r w:rsidRPr="00C75C26">
        <w:rPr>
          <w:i w:val="0"/>
        </w:rPr>
        <w:t>i</w:t>
      </w:r>
      <w:r w:rsidR="00090DC1" w:rsidRPr="00C75C26">
        <w:rPr>
          <w:i w:val="0"/>
        </w:rPr>
        <w:t>nternal</w:t>
      </w:r>
      <w:r w:rsidRPr="00C75C26">
        <w:rPr>
          <w:i w:val="0"/>
        </w:rPr>
        <w:t>,</w:t>
      </w:r>
      <w:r w:rsidR="00090DC1" w:rsidRPr="00C75C26">
        <w:rPr>
          <w:i w:val="0"/>
        </w:rPr>
        <w:t xml:space="preserve"> </w:t>
      </w:r>
    </w:p>
    <w:p w:rsidR="00656303" w:rsidRPr="00C75C26" w:rsidRDefault="00480C9F" w:rsidP="00D16FDE">
      <w:pPr>
        <w:pStyle w:val="InfoBlue"/>
        <w:spacing w:after="0"/>
        <w:rPr>
          <w:i w:val="0"/>
        </w:rPr>
      </w:pPr>
      <w:r w:rsidRPr="00C75C26">
        <w:rPr>
          <w:i w:val="0"/>
        </w:rPr>
        <w:t>e</w:t>
      </w:r>
      <w:r w:rsidR="00656303" w:rsidRPr="00C75C26">
        <w:rPr>
          <w:i w:val="0"/>
        </w:rPr>
        <w:t>xternal</w:t>
      </w:r>
      <w:r w:rsidR="00D16FDE" w:rsidRPr="00C75C26">
        <w:rPr>
          <w:i w:val="0"/>
        </w:rPr>
        <w:t>.</w:t>
      </w:r>
    </w:p>
    <w:p w:rsidR="00656303" w:rsidRPr="00C75C26" w:rsidRDefault="00656303" w:rsidP="00656303">
      <w:pPr>
        <w:ind w:left="720"/>
        <w:rPr>
          <w:i/>
        </w:rPr>
      </w:pPr>
    </w:p>
    <w:p w:rsidR="00090DC1" w:rsidRPr="00C75C26" w:rsidRDefault="00656303" w:rsidP="00656303">
      <w:pPr>
        <w:ind w:left="720"/>
        <w:rPr>
          <w:i/>
        </w:rPr>
      </w:pPr>
      <w:r w:rsidRPr="00C75C26">
        <w:rPr>
          <w:i/>
        </w:rPr>
        <w:t xml:space="preserve">Stimulus: </w:t>
      </w:r>
    </w:p>
    <w:p w:rsidR="00090DC1" w:rsidRPr="00C75C26" w:rsidRDefault="00656303" w:rsidP="00D16FDE">
      <w:pPr>
        <w:pStyle w:val="InfoBlue"/>
        <w:spacing w:after="0"/>
        <w:rPr>
          <w:i w:val="0"/>
        </w:rPr>
      </w:pPr>
      <w:r w:rsidRPr="00C75C26">
        <w:rPr>
          <w:i w:val="0"/>
        </w:rPr>
        <w:t xml:space="preserve">omission, </w:t>
      </w:r>
    </w:p>
    <w:p w:rsidR="00090DC1" w:rsidRPr="00C75C26" w:rsidRDefault="00656303" w:rsidP="00D16FDE">
      <w:pPr>
        <w:pStyle w:val="InfoBlue"/>
        <w:spacing w:after="0"/>
        <w:rPr>
          <w:i w:val="0"/>
        </w:rPr>
      </w:pPr>
      <w:r w:rsidRPr="00C75C26">
        <w:rPr>
          <w:i w:val="0"/>
        </w:rPr>
        <w:t xml:space="preserve">crash, </w:t>
      </w:r>
    </w:p>
    <w:p w:rsidR="00090DC1" w:rsidRPr="00C75C26" w:rsidRDefault="00656303" w:rsidP="00D16FDE">
      <w:pPr>
        <w:pStyle w:val="InfoBlue"/>
        <w:spacing w:after="0"/>
        <w:rPr>
          <w:i w:val="0"/>
        </w:rPr>
      </w:pPr>
      <w:r w:rsidRPr="00C75C26">
        <w:rPr>
          <w:i w:val="0"/>
        </w:rPr>
        <w:t xml:space="preserve">timing, </w:t>
      </w:r>
    </w:p>
    <w:p w:rsidR="00656303" w:rsidRPr="00C75C26" w:rsidRDefault="00656303" w:rsidP="00D16FDE">
      <w:pPr>
        <w:pStyle w:val="InfoBlue"/>
        <w:spacing w:after="0"/>
        <w:rPr>
          <w:i w:val="0"/>
        </w:rPr>
      </w:pPr>
      <w:r w:rsidRPr="00C75C26">
        <w:rPr>
          <w:i w:val="0"/>
        </w:rPr>
        <w:t>response</w:t>
      </w:r>
      <w:r w:rsidR="00D16FDE" w:rsidRPr="00C75C26">
        <w:rPr>
          <w:i w:val="0"/>
        </w:rPr>
        <w:t>.</w:t>
      </w:r>
    </w:p>
    <w:p w:rsidR="00090DC1" w:rsidRPr="00C75C26" w:rsidRDefault="00090DC1" w:rsidP="00090DC1">
      <w:pPr>
        <w:pStyle w:val="BodyText"/>
      </w:pPr>
    </w:p>
    <w:p w:rsidR="00090DC1" w:rsidRPr="00C75C26" w:rsidRDefault="00656303" w:rsidP="00656303">
      <w:pPr>
        <w:ind w:left="720"/>
        <w:rPr>
          <w:i/>
        </w:rPr>
      </w:pPr>
      <w:r w:rsidRPr="00C75C26">
        <w:rPr>
          <w:i/>
        </w:rPr>
        <w:t xml:space="preserve">Environment: </w:t>
      </w:r>
    </w:p>
    <w:p w:rsidR="00090DC1" w:rsidRPr="00C75C26" w:rsidRDefault="00480C9F" w:rsidP="003C33CC">
      <w:pPr>
        <w:numPr>
          <w:ilvl w:val="0"/>
          <w:numId w:val="5"/>
        </w:numPr>
        <w:rPr>
          <w:i/>
        </w:rPr>
      </w:pPr>
      <w:r w:rsidRPr="00C75C26">
        <w:t>n</w:t>
      </w:r>
      <w:r w:rsidR="00656303" w:rsidRPr="00C75C26">
        <w:t>ormal,</w:t>
      </w:r>
    </w:p>
    <w:p w:rsidR="00656303" w:rsidRPr="00C75C26" w:rsidRDefault="00480C9F" w:rsidP="003C33CC">
      <w:pPr>
        <w:numPr>
          <w:ilvl w:val="0"/>
          <w:numId w:val="5"/>
        </w:numPr>
        <w:rPr>
          <w:i/>
        </w:rPr>
      </w:pPr>
      <w:r w:rsidRPr="00C75C26">
        <w:t>d</w:t>
      </w:r>
      <w:r w:rsidR="00656303" w:rsidRPr="00C75C26">
        <w:t>egraded</w:t>
      </w:r>
      <w:r w:rsidR="00D16FDE" w:rsidRPr="00C75C26">
        <w:t>.</w:t>
      </w:r>
    </w:p>
    <w:p w:rsidR="00090DC1" w:rsidRPr="00C75C26" w:rsidRDefault="00090DC1" w:rsidP="00090DC1">
      <w:pPr>
        <w:rPr>
          <w:i/>
        </w:rPr>
      </w:pPr>
    </w:p>
    <w:p w:rsidR="00090DC1" w:rsidRPr="00C75C26" w:rsidRDefault="00656303" w:rsidP="00656303">
      <w:pPr>
        <w:ind w:left="720"/>
        <w:rPr>
          <w:i/>
        </w:rPr>
      </w:pPr>
      <w:r w:rsidRPr="00C75C26">
        <w:rPr>
          <w:i/>
        </w:rPr>
        <w:t>Artifact:</w:t>
      </w:r>
    </w:p>
    <w:p w:rsidR="00090DC1" w:rsidRPr="00C75C26" w:rsidRDefault="00FA7622" w:rsidP="003C33CC">
      <w:pPr>
        <w:numPr>
          <w:ilvl w:val="0"/>
          <w:numId w:val="6"/>
        </w:numPr>
        <w:rPr>
          <w:i/>
        </w:rPr>
      </w:pPr>
      <w:r w:rsidRPr="00C75C26">
        <w:rPr>
          <w:shd w:val="clear" w:color="auto" w:fill="FFFFFF"/>
        </w:rPr>
        <w:t>s</w:t>
      </w:r>
      <w:r w:rsidR="00656303" w:rsidRPr="00C75C26">
        <w:rPr>
          <w:shd w:val="clear" w:color="auto" w:fill="FFFFFF"/>
        </w:rPr>
        <w:t>ystem processors,</w:t>
      </w:r>
    </w:p>
    <w:p w:rsidR="00090DC1" w:rsidRPr="00C75C26" w:rsidRDefault="00090DC1" w:rsidP="003C33CC">
      <w:pPr>
        <w:numPr>
          <w:ilvl w:val="0"/>
          <w:numId w:val="6"/>
        </w:numPr>
        <w:rPr>
          <w:i/>
        </w:rPr>
      </w:pPr>
      <w:r w:rsidRPr="00C75C26">
        <w:rPr>
          <w:shd w:val="clear" w:color="auto" w:fill="FFFFFF"/>
        </w:rPr>
        <w:t>communications channels,</w:t>
      </w:r>
    </w:p>
    <w:p w:rsidR="00090DC1" w:rsidRPr="00C75C26" w:rsidRDefault="00656303" w:rsidP="003C33CC">
      <w:pPr>
        <w:numPr>
          <w:ilvl w:val="0"/>
          <w:numId w:val="6"/>
        </w:numPr>
        <w:rPr>
          <w:i/>
        </w:rPr>
      </w:pPr>
      <w:r w:rsidRPr="00C75C26">
        <w:rPr>
          <w:shd w:val="clear" w:color="auto" w:fill="FFFFFF"/>
        </w:rPr>
        <w:t xml:space="preserve"> storage,</w:t>
      </w:r>
    </w:p>
    <w:p w:rsidR="00656303" w:rsidRPr="00C75C26" w:rsidRDefault="00656303" w:rsidP="003C33CC">
      <w:pPr>
        <w:numPr>
          <w:ilvl w:val="0"/>
          <w:numId w:val="6"/>
        </w:numPr>
        <w:rPr>
          <w:i/>
        </w:rPr>
      </w:pPr>
      <w:r w:rsidRPr="00C75C26">
        <w:rPr>
          <w:shd w:val="clear" w:color="auto" w:fill="FFFFFF"/>
        </w:rPr>
        <w:t xml:space="preserve"> </w:t>
      </w:r>
      <w:r w:rsidR="00D16FDE" w:rsidRPr="00C75C26">
        <w:rPr>
          <w:shd w:val="clear" w:color="auto" w:fill="FFFFFF"/>
        </w:rPr>
        <w:t>p</w:t>
      </w:r>
      <w:r w:rsidRPr="00C75C26">
        <w:rPr>
          <w:shd w:val="clear" w:color="auto" w:fill="FFFFFF"/>
        </w:rPr>
        <w:t>rocesses</w:t>
      </w:r>
      <w:r w:rsidR="00D16FDE" w:rsidRPr="00C75C26">
        <w:rPr>
          <w:shd w:val="clear" w:color="auto" w:fill="FFFFFF"/>
        </w:rPr>
        <w:t>.</w:t>
      </w:r>
    </w:p>
    <w:p w:rsidR="00090DC1" w:rsidRPr="00C75C26" w:rsidRDefault="00090DC1" w:rsidP="00090DC1">
      <w:pPr>
        <w:rPr>
          <w:i/>
        </w:rPr>
      </w:pPr>
    </w:p>
    <w:p w:rsidR="00090DC1" w:rsidRPr="00C75C26" w:rsidRDefault="00656303" w:rsidP="00090DC1">
      <w:pPr>
        <w:ind w:left="720"/>
        <w:rPr>
          <w:i/>
        </w:rPr>
      </w:pPr>
      <w:r w:rsidRPr="00C75C26">
        <w:rPr>
          <w:i/>
        </w:rPr>
        <w:t xml:space="preserve">Response: </w:t>
      </w:r>
    </w:p>
    <w:p w:rsidR="00090DC1" w:rsidRPr="00C75C26" w:rsidRDefault="00090DC1" w:rsidP="003C33CC">
      <w:pPr>
        <w:numPr>
          <w:ilvl w:val="0"/>
          <w:numId w:val="7"/>
        </w:numPr>
      </w:pPr>
      <w:r w:rsidRPr="00C75C26">
        <w:t>record event</w:t>
      </w:r>
      <w:r w:rsidR="00480C9F" w:rsidRPr="00C75C26">
        <w:t>,</w:t>
      </w:r>
    </w:p>
    <w:p w:rsidR="00090DC1" w:rsidRPr="00C75C26" w:rsidRDefault="00090DC1" w:rsidP="003C33CC">
      <w:pPr>
        <w:numPr>
          <w:ilvl w:val="0"/>
          <w:numId w:val="7"/>
        </w:numPr>
      </w:pPr>
      <w:r w:rsidRPr="00C75C26">
        <w:t>notify user or other systems</w:t>
      </w:r>
      <w:r w:rsidR="00480C9F" w:rsidRPr="00C75C26">
        <w:t>,</w:t>
      </w:r>
    </w:p>
    <w:p w:rsidR="00090DC1" w:rsidRPr="00C75C26" w:rsidRDefault="00090DC1" w:rsidP="003C33CC">
      <w:pPr>
        <w:numPr>
          <w:ilvl w:val="0"/>
          <w:numId w:val="7"/>
        </w:numPr>
      </w:pPr>
      <w:r w:rsidRPr="00C75C26">
        <w:t>disable sources according to rules</w:t>
      </w:r>
      <w:r w:rsidR="00480C9F" w:rsidRPr="00C75C26">
        <w:t>,</w:t>
      </w:r>
    </w:p>
    <w:p w:rsidR="00656303" w:rsidRPr="00C75C26" w:rsidRDefault="00090DC1" w:rsidP="003C33CC">
      <w:pPr>
        <w:numPr>
          <w:ilvl w:val="0"/>
          <w:numId w:val="7"/>
        </w:numPr>
      </w:pPr>
      <w:r w:rsidRPr="00C75C26">
        <w:lastRenderedPageBreak/>
        <w:t>make unavailable for period</w:t>
      </w:r>
      <w:r w:rsidR="00D16FDE" w:rsidRPr="00C75C26">
        <w:t>.</w:t>
      </w:r>
    </w:p>
    <w:p w:rsidR="00090DC1" w:rsidRPr="00C75C26" w:rsidRDefault="00090DC1" w:rsidP="00090DC1"/>
    <w:p w:rsidR="00480C9F" w:rsidRPr="00C75C26" w:rsidRDefault="00656303" w:rsidP="00090DC1">
      <w:pPr>
        <w:ind w:left="720"/>
        <w:rPr>
          <w:i/>
        </w:rPr>
      </w:pPr>
      <w:r w:rsidRPr="00C75C26">
        <w:rPr>
          <w:i/>
        </w:rPr>
        <w:t xml:space="preserve">Response measure: </w:t>
      </w:r>
    </w:p>
    <w:p w:rsidR="00947F00" w:rsidRPr="00C75C26" w:rsidRDefault="00480C9F" w:rsidP="003C33CC">
      <w:pPr>
        <w:numPr>
          <w:ilvl w:val="0"/>
          <w:numId w:val="8"/>
        </w:numPr>
      </w:pPr>
      <w:r w:rsidRPr="00C75C26">
        <w:t>a</w:t>
      </w:r>
      <w:r w:rsidR="00090DC1" w:rsidRPr="00C75C26">
        <w:t>vailability time</w:t>
      </w:r>
      <w:r w:rsidRPr="00C75C26">
        <w:t>,</w:t>
      </w:r>
    </w:p>
    <w:p w:rsidR="00947F00" w:rsidRPr="00C75C26" w:rsidRDefault="00480C9F" w:rsidP="003C33CC">
      <w:pPr>
        <w:numPr>
          <w:ilvl w:val="0"/>
          <w:numId w:val="8"/>
        </w:numPr>
      </w:pPr>
      <w:r w:rsidRPr="00C75C26">
        <w:t>d</w:t>
      </w:r>
      <w:r w:rsidR="00090DC1" w:rsidRPr="00C75C26">
        <w:t>egraded mode interval</w:t>
      </w:r>
      <w:r w:rsidRPr="00C75C26">
        <w:t>,</w:t>
      </w:r>
    </w:p>
    <w:p w:rsidR="00656303" w:rsidRPr="00C75C26" w:rsidRDefault="00480C9F" w:rsidP="003C33CC">
      <w:pPr>
        <w:numPr>
          <w:ilvl w:val="0"/>
          <w:numId w:val="8"/>
        </w:numPr>
      </w:pPr>
      <w:r w:rsidRPr="00C75C26">
        <w:t>r</w:t>
      </w:r>
      <w:r w:rsidR="00090DC1" w:rsidRPr="00C75C26">
        <w:t>epair time</w:t>
      </w:r>
      <w:r w:rsidR="00D16FDE" w:rsidRPr="00C75C26">
        <w:t>.</w:t>
      </w:r>
    </w:p>
    <w:p w:rsidR="00F651EE" w:rsidRPr="00C75C26" w:rsidRDefault="00F651EE" w:rsidP="00F651EE"/>
    <w:p w:rsidR="00656303" w:rsidRPr="00C75C26" w:rsidRDefault="00656303" w:rsidP="00656303">
      <w:pPr>
        <w:ind w:left="720"/>
        <w:rPr>
          <w:i/>
        </w:rPr>
      </w:pPr>
      <w:r w:rsidRPr="00C75C26">
        <w:rPr>
          <w:i/>
        </w:rPr>
        <w:t>Tactics</w:t>
      </w:r>
      <w:r w:rsidR="00FA7622" w:rsidRPr="00C75C26">
        <w:rPr>
          <w:i/>
        </w:rPr>
        <w:t xml:space="preserve"> </w:t>
      </w:r>
      <w:r w:rsidR="00FA7622" w:rsidRPr="00C75C26">
        <w:rPr>
          <w:vertAlign w:val="superscript"/>
        </w:rPr>
        <w:t>[3]</w:t>
      </w:r>
      <w:r w:rsidR="00480C9F" w:rsidRPr="00C75C26">
        <w:rPr>
          <w:i/>
        </w:rPr>
        <w:t>:</w:t>
      </w:r>
    </w:p>
    <w:p w:rsidR="003D41A3" w:rsidRPr="00C75C26" w:rsidRDefault="003D41A3" w:rsidP="00656303">
      <w:pPr>
        <w:ind w:left="720"/>
        <w:rPr>
          <w:i/>
        </w:rPr>
      </w:pPr>
    </w:p>
    <w:p w:rsidR="00480C9F" w:rsidRPr="00C75C26" w:rsidRDefault="00480C9F" w:rsidP="003C33CC">
      <w:pPr>
        <w:numPr>
          <w:ilvl w:val="0"/>
          <w:numId w:val="3"/>
        </w:numPr>
        <w:rPr>
          <w:i/>
        </w:rPr>
      </w:pPr>
      <w:r w:rsidRPr="00C75C26">
        <w:rPr>
          <w:i/>
        </w:rPr>
        <w:t>Ping/echo</w:t>
      </w:r>
    </w:p>
    <w:p w:rsidR="00656303" w:rsidRPr="00C75C26" w:rsidRDefault="00480C9F" w:rsidP="00480C9F">
      <w:r w:rsidRPr="00C75C26">
        <w:rPr>
          <w:i/>
        </w:rPr>
        <w:tab/>
      </w:r>
      <w:r w:rsidRPr="00C75C26">
        <w:t>One component issues a ping and expects to receive back an echo, within a predefined time, from the component under scrutiny. Can be used for a group of components or by a client to test the performance of the server.</w:t>
      </w:r>
    </w:p>
    <w:p w:rsidR="00480C9F" w:rsidRPr="00C75C26" w:rsidRDefault="00480C9F" w:rsidP="003C33CC">
      <w:pPr>
        <w:numPr>
          <w:ilvl w:val="0"/>
          <w:numId w:val="3"/>
        </w:numPr>
        <w:rPr>
          <w:i/>
        </w:rPr>
      </w:pPr>
      <w:r w:rsidRPr="00C75C26">
        <w:rPr>
          <w:i/>
        </w:rPr>
        <w:t>Heartbeat (dead man timer).</w:t>
      </w:r>
    </w:p>
    <w:p w:rsidR="00480C9F" w:rsidRPr="00C75C26" w:rsidRDefault="00FA7622" w:rsidP="00480C9F">
      <w:r w:rsidRPr="00C75C26">
        <w:tab/>
      </w:r>
      <w:r w:rsidR="00480C9F" w:rsidRPr="00C75C26">
        <w:t xml:space="preserve">In this case one component emits a heartbeat message periodically and another component listens for it. If the heartbeat fails, the originating component is assumed to have failed and a fault correction component is notified. </w:t>
      </w:r>
    </w:p>
    <w:p w:rsidR="00C43C45" w:rsidRPr="00C75C26" w:rsidRDefault="00C43C45" w:rsidP="00480C9F"/>
    <w:p w:rsidR="00C43C45" w:rsidRPr="00C75C26" w:rsidRDefault="00D16FDE" w:rsidP="00480C9F">
      <w:r w:rsidRPr="00C75C26">
        <w:tab/>
      </w:r>
      <w:r w:rsidR="00C43C45" w:rsidRPr="00C75C26">
        <w:t xml:space="preserve">The Jobs Management Application will encounter a small rate of failures, the percentage of availability </w:t>
      </w:r>
      <w:r w:rsidR="00F651EE" w:rsidRPr="00C75C26">
        <w:t>being at least</w:t>
      </w:r>
      <w:r w:rsidR="00C43C45" w:rsidRPr="00C75C26">
        <w:t xml:space="preserve"> 99%. This thing will assure that anyone will have access </w:t>
      </w:r>
      <w:r w:rsidR="00F651EE" w:rsidRPr="00C75C26">
        <w:t xml:space="preserve">from </w:t>
      </w:r>
      <w:r w:rsidR="00C43C45" w:rsidRPr="00C75C26">
        <w:t>anywhere and in case that a failure will arise,</w:t>
      </w:r>
      <w:r w:rsidR="00D025AB" w:rsidRPr="00C75C26">
        <w:t xml:space="preserve"> this will be </w:t>
      </w:r>
      <w:r w:rsidR="00F651EE" w:rsidRPr="00C75C26">
        <w:t>remediated before a user can</w:t>
      </w:r>
      <w:r w:rsidR="00D025AB" w:rsidRPr="00C75C26">
        <w:t xml:space="preserve"> remark.</w:t>
      </w:r>
    </w:p>
    <w:p w:rsidR="00656303" w:rsidRPr="00C75C26" w:rsidRDefault="00656303" w:rsidP="0091655E"/>
    <w:p w:rsidR="0040432F" w:rsidRPr="00C75C26" w:rsidRDefault="0040432F" w:rsidP="0040432F">
      <w:pPr>
        <w:pStyle w:val="Heading2"/>
        <w:rPr>
          <w:rFonts w:ascii="Times New Roman" w:hAnsi="Times New Roman"/>
        </w:rPr>
      </w:pPr>
      <w:bookmarkStart w:id="5" w:name="_Toc509519862"/>
      <w:r w:rsidRPr="00C75C26">
        <w:rPr>
          <w:rFonts w:ascii="Times New Roman" w:hAnsi="Times New Roman"/>
        </w:rPr>
        <w:t>Performance</w:t>
      </w:r>
      <w:bookmarkEnd w:id="5"/>
    </w:p>
    <w:p w:rsidR="003D41A3" w:rsidRPr="00C75C26" w:rsidRDefault="003D41A3" w:rsidP="003D41A3"/>
    <w:p w:rsidR="00C43C45" w:rsidRPr="00C75C26" w:rsidRDefault="00C43C45" w:rsidP="00C43C45">
      <w:pPr>
        <w:ind w:left="720"/>
        <w:rPr>
          <w:i/>
        </w:rPr>
      </w:pPr>
      <w:r w:rsidRPr="00C75C26">
        <w:rPr>
          <w:i/>
        </w:rPr>
        <w:t>Definition:</w:t>
      </w:r>
    </w:p>
    <w:p w:rsidR="003D41A3" w:rsidRPr="00C75C26" w:rsidRDefault="003D41A3" w:rsidP="00C43C45">
      <w:pPr>
        <w:ind w:left="720"/>
        <w:rPr>
          <w:i/>
        </w:rPr>
      </w:pPr>
    </w:p>
    <w:p w:rsidR="00C43C45" w:rsidRPr="00C75C26" w:rsidRDefault="00C43C45" w:rsidP="00C43C45">
      <w:pPr>
        <w:ind w:left="720"/>
      </w:pPr>
      <w:r w:rsidRPr="00C75C26">
        <w:tab/>
        <w:t xml:space="preserve">Performance indicates how responsive an application is when an action and an interval of time are given. It can be measured in terms of latency or throughput </w:t>
      </w:r>
      <w:r w:rsidRPr="00C75C26">
        <w:rPr>
          <w:vertAlign w:val="superscript"/>
        </w:rPr>
        <w:t>[4]</w:t>
      </w:r>
      <w:r w:rsidRPr="00C75C26">
        <w:t xml:space="preserve">.  </w:t>
      </w:r>
    </w:p>
    <w:p w:rsidR="00C43C45" w:rsidRPr="00C75C26" w:rsidRDefault="00C43C45" w:rsidP="00C43C45">
      <w:pPr>
        <w:ind w:left="720"/>
        <w:rPr>
          <w:i/>
        </w:rPr>
      </w:pPr>
    </w:p>
    <w:p w:rsidR="00C43C45" w:rsidRPr="00C75C26" w:rsidRDefault="00C43C45" w:rsidP="00C43C45">
      <w:pPr>
        <w:ind w:left="720"/>
        <w:rPr>
          <w:i/>
        </w:rPr>
      </w:pPr>
      <w:r w:rsidRPr="00C75C26">
        <w:rPr>
          <w:i/>
        </w:rPr>
        <w:t xml:space="preserve">Source of stimulus: </w:t>
      </w:r>
    </w:p>
    <w:p w:rsidR="00F651EE" w:rsidRPr="00C75C26" w:rsidRDefault="00F651EE" w:rsidP="003C33CC">
      <w:pPr>
        <w:numPr>
          <w:ilvl w:val="0"/>
          <w:numId w:val="3"/>
        </w:numPr>
        <w:rPr>
          <w:i/>
        </w:rPr>
      </w:pPr>
      <w:r w:rsidRPr="00C75C26">
        <w:rPr>
          <w:color w:val="222222"/>
          <w:shd w:val="clear" w:color="auto" w:fill="FFFFFF"/>
        </w:rPr>
        <w:t>independent sources (user etc.),</w:t>
      </w:r>
    </w:p>
    <w:p w:rsidR="00C43C45" w:rsidRPr="00C75C26" w:rsidRDefault="00D16FDE" w:rsidP="003C33CC">
      <w:pPr>
        <w:numPr>
          <w:ilvl w:val="0"/>
          <w:numId w:val="3"/>
        </w:numPr>
        <w:rPr>
          <w:i/>
        </w:rPr>
      </w:pPr>
      <w:r w:rsidRPr="00C75C26">
        <w:rPr>
          <w:color w:val="222222"/>
          <w:shd w:val="clear" w:color="auto" w:fill="FFFFFF"/>
        </w:rPr>
        <w:t>within system.</w:t>
      </w:r>
    </w:p>
    <w:p w:rsidR="00F651EE" w:rsidRPr="00C75C26" w:rsidRDefault="00F651EE" w:rsidP="00F651EE">
      <w:pPr>
        <w:rPr>
          <w:i/>
        </w:rPr>
      </w:pPr>
    </w:p>
    <w:p w:rsidR="00C43C45" w:rsidRPr="00C75C26" w:rsidRDefault="00C43C45" w:rsidP="00C43C45">
      <w:pPr>
        <w:ind w:left="720"/>
        <w:rPr>
          <w:i/>
        </w:rPr>
      </w:pPr>
      <w:r w:rsidRPr="00C75C26">
        <w:rPr>
          <w:i/>
        </w:rPr>
        <w:t xml:space="preserve">Stimulus: </w:t>
      </w:r>
    </w:p>
    <w:p w:rsidR="00F651EE" w:rsidRPr="00C75C26" w:rsidRDefault="00F651EE" w:rsidP="003C33CC">
      <w:pPr>
        <w:pStyle w:val="BodyText"/>
        <w:numPr>
          <w:ilvl w:val="0"/>
          <w:numId w:val="4"/>
        </w:numPr>
        <w:spacing w:after="0"/>
      </w:pPr>
      <w:r w:rsidRPr="00C75C26">
        <w:rPr>
          <w:color w:val="000000"/>
        </w:rPr>
        <w:t>periodic events arrive,</w:t>
      </w:r>
    </w:p>
    <w:p w:rsidR="00F651EE" w:rsidRPr="00C75C26" w:rsidRDefault="00F651EE" w:rsidP="003C33CC">
      <w:pPr>
        <w:pStyle w:val="BodyText"/>
        <w:numPr>
          <w:ilvl w:val="0"/>
          <w:numId w:val="4"/>
        </w:numPr>
        <w:spacing w:after="0"/>
      </w:pPr>
      <w:r w:rsidRPr="00C75C26">
        <w:rPr>
          <w:color w:val="000000"/>
        </w:rPr>
        <w:t>sporadic events arrive,</w:t>
      </w:r>
    </w:p>
    <w:p w:rsidR="00C43C45" w:rsidRPr="00C75C26" w:rsidRDefault="00D16FDE" w:rsidP="003C33CC">
      <w:pPr>
        <w:pStyle w:val="BodyText"/>
        <w:numPr>
          <w:ilvl w:val="0"/>
          <w:numId w:val="4"/>
        </w:numPr>
        <w:spacing w:after="0"/>
      </w:pPr>
      <w:r w:rsidRPr="00C75C26">
        <w:rPr>
          <w:color w:val="000000"/>
        </w:rPr>
        <w:t>stochastic events arrive.</w:t>
      </w:r>
    </w:p>
    <w:p w:rsidR="00F651EE" w:rsidRPr="00C75C26" w:rsidRDefault="00F651EE" w:rsidP="00F651EE">
      <w:pPr>
        <w:pStyle w:val="BodyText"/>
        <w:spacing w:after="0"/>
      </w:pPr>
    </w:p>
    <w:p w:rsidR="00C43C45" w:rsidRPr="00C75C26" w:rsidRDefault="00C43C45" w:rsidP="00C43C45">
      <w:pPr>
        <w:ind w:left="720"/>
        <w:rPr>
          <w:i/>
        </w:rPr>
      </w:pPr>
      <w:r w:rsidRPr="00C75C26">
        <w:rPr>
          <w:i/>
        </w:rPr>
        <w:t xml:space="preserve">Environment: </w:t>
      </w:r>
    </w:p>
    <w:p w:rsidR="00C43C45" w:rsidRPr="00C75C26" w:rsidRDefault="00C43C45" w:rsidP="003C33CC">
      <w:pPr>
        <w:numPr>
          <w:ilvl w:val="0"/>
          <w:numId w:val="9"/>
        </w:numPr>
        <w:rPr>
          <w:i/>
        </w:rPr>
      </w:pPr>
      <w:r w:rsidRPr="00C75C26">
        <w:t>normal,</w:t>
      </w:r>
    </w:p>
    <w:p w:rsidR="00C43C45" w:rsidRPr="00C75C26" w:rsidRDefault="00F651EE" w:rsidP="003C33CC">
      <w:pPr>
        <w:numPr>
          <w:ilvl w:val="0"/>
          <w:numId w:val="9"/>
        </w:numPr>
        <w:rPr>
          <w:i/>
        </w:rPr>
      </w:pPr>
      <w:r w:rsidRPr="00C75C26">
        <w:t>overload</w:t>
      </w:r>
      <w:r w:rsidR="00D16FDE" w:rsidRPr="00C75C26">
        <w:t>.</w:t>
      </w:r>
    </w:p>
    <w:p w:rsidR="00C43C45" w:rsidRPr="00C75C26" w:rsidRDefault="00C43C45" w:rsidP="00C43C45">
      <w:pPr>
        <w:rPr>
          <w:i/>
        </w:rPr>
      </w:pPr>
    </w:p>
    <w:p w:rsidR="00C43C45" w:rsidRPr="00C75C26" w:rsidRDefault="00C43C45" w:rsidP="00C43C45">
      <w:pPr>
        <w:ind w:left="720"/>
        <w:rPr>
          <w:i/>
        </w:rPr>
      </w:pPr>
      <w:r w:rsidRPr="00C75C26">
        <w:rPr>
          <w:i/>
        </w:rPr>
        <w:t>Artifact:</w:t>
      </w:r>
    </w:p>
    <w:p w:rsidR="00C43C45" w:rsidRPr="00C75C26" w:rsidRDefault="00F651EE" w:rsidP="003C33CC">
      <w:pPr>
        <w:numPr>
          <w:ilvl w:val="0"/>
          <w:numId w:val="10"/>
        </w:numPr>
        <w:rPr>
          <w:i/>
        </w:rPr>
      </w:pPr>
      <w:r w:rsidRPr="00C75C26">
        <w:rPr>
          <w:shd w:val="clear" w:color="auto" w:fill="FFFFFF"/>
        </w:rPr>
        <w:t xml:space="preserve">the </w:t>
      </w:r>
      <w:r w:rsidR="00C43C45" w:rsidRPr="00C75C26">
        <w:rPr>
          <w:shd w:val="clear" w:color="auto" w:fill="FFFFFF"/>
        </w:rPr>
        <w:t>system</w:t>
      </w:r>
      <w:r w:rsidR="00D16FDE" w:rsidRPr="00C75C26">
        <w:rPr>
          <w:shd w:val="clear" w:color="auto" w:fill="FFFFFF"/>
        </w:rPr>
        <w:t>.</w:t>
      </w:r>
    </w:p>
    <w:p w:rsidR="00F651EE" w:rsidRPr="00C75C26" w:rsidRDefault="00F651EE" w:rsidP="00F651EE">
      <w:pPr>
        <w:rPr>
          <w:i/>
        </w:rPr>
      </w:pPr>
    </w:p>
    <w:p w:rsidR="00C43C45" w:rsidRPr="00C75C26" w:rsidRDefault="00C43C45" w:rsidP="00C43C45">
      <w:pPr>
        <w:ind w:left="720"/>
        <w:rPr>
          <w:i/>
        </w:rPr>
      </w:pPr>
      <w:r w:rsidRPr="00C75C26">
        <w:rPr>
          <w:i/>
        </w:rPr>
        <w:t xml:space="preserve">Response: </w:t>
      </w:r>
    </w:p>
    <w:p w:rsidR="00F651EE" w:rsidRPr="00C75C26" w:rsidRDefault="00F651EE" w:rsidP="003C33CC">
      <w:pPr>
        <w:numPr>
          <w:ilvl w:val="0"/>
          <w:numId w:val="11"/>
        </w:numPr>
      </w:pPr>
      <w:r w:rsidRPr="00C75C26">
        <w:rPr>
          <w:color w:val="000000"/>
        </w:rPr>
        <w:t>processes stimuli,</w:t>
      </w:r>
    </w:p>
    <w:p w:rsidR="00C43C45" w:rsidRPr="00C75C26" w:rsidRDefault="00F651EE" w:rsidP="003C33CC">
      <w:pPr>
        <w:numPr>
          <w:ilvl w:val="0"/>
          <w:numId w:val="11"/>
        </w:numPr>
      </w:pPr>
      <w:r w:rsidRPr="00C75C26">
        <w:rPr>
          <w:color w:val="000000"/>
        </w:rPr>
        <w:t>changes level of service</w:t>
      </w:r>
      <w:r w:rsidR="00D16FDE" w:rsidRPr="00C75C26">
        <w:rPr>
          <w:color w:val="000000"/>
        </w:rPr>
        <w:t>.</w:t>
      </w:r>
    </w:p>
    <w:p w:rsidR="00F651EE" w:rsidRPr="00C75C26" w:rsidRDefault="00F651EE" w:rsidP="00F651EE"/>
    <w:p w:rsidR="00C43C45" w:rsidRPr="00C75C26" w:rsidRDefault="00C43C45" w:rsidP="00C43C45">
      <w:pPr>
        <w:ind w:left="720"/>
        <w:rPr>
          <w:i/>
        </w:rPr>
      </w:pPr>
      <w:r w:rsidRPr="00C75C26">
        <w:rPr>
          <w:i/>
        </w:rPr>
        <w:t xml:space="preserve">Response measure: </w:t>
      </w:r>
    </w:p>
    <w:p w:rsidR="00F651EE" w:rsidRPr="00C75C26" w:rsidRDefault="00F651EE" w:rsidP="003C33CC">
      <w:pPr>
        <w:numPr>
          <w:ilvl w:val="0"/>
          <w:numId w:val="12"/>
        </w:numPr>
      </w:pPr>
      <w:r w:rsidRPr="00C75C26">
        <w:t>latency,</w:t>
      </w:r>
    </w:p>
    <w:p w:rsidR="00F651EE" w:rsidRPr="00C75C26" w:rsidRDefault="00F651EE" w:rsidP="003C33CC">
      <w:pPr>
        <w:numPr>
          <w:ilvl w:val="0"/>
          <w:numId w:val="12"/>
        </w:numPr>
      </w:pPr>
      <w:r w:rsidRPr="00C75C26">
        <w:t>deadline,</w:t>
      </w:r>
    </w:p>
    <w:p w:rsidR="00F651EE" w:rsidRPr="00C75C26" w:rsidRDefault="00F651EE" w:rsidP="003C33CC">
      <w:pPr>
        <w:numPr>
          <w:ilvl w:val="0"/>
          <w:numId w:val="12"/>
        </w:numPr>
      </w:pPr>
      <w:r w:rsidRPr="00C75C26">
        <w:lastRenderedPageBreak/>
        <w:t>throughput,</w:t>
      </w:r>
    </w:p>
    <w:p w:rsidR="00F651EE" w:rsidRPr="00C75C26" w:rsidRDefault="00F651EE" w:rsidP="003C33CC">
      <w:pPr>
        <w:numPr>
          <w:ilvl w:val="0"/>
          <w:numId w:val="12"/>
        </w:numPr>
      </w:pPr>
      <w:r w:rsidRPr="00C75C26">
        <w:t>jitter,</w:t>
      </w:r>
    </w:p>
    <w:p w:rsidR="00F651EE" w:rsidRPr="00C75C26" w:rsidRDefault="00F651EE" w:rsidP="003C33CC">
      <w:pPr>
        <w:numPr>
          <w:ilvl w:val="0"/>
          <w:numId w:val="12"/>
        </w:numPr>
      </w:pPr>
      <w:r w:rsidRPr="00C75C26">
        <w:t xml:space="preserve">miss rate, </w:t>
      </w:r>
    </w:p>
    <w:p w:rsidR="00C43C45" w:rsidRPr="00C75C26" w:rsidRDefault="00F651EE" w:rsidP="003C33CC">
      <w:pPr>
        <w:numPr>
          <w:ilvl w:val="0"/>
          <w:numId w:val="12"/>
        </w:numPr>
      </w:pPr>
      <w:r w:rsidRPr="00C75C26">
        <w:t>data loss</w:t>
      </w:r>
      <w:r w:rsidR="00D16FDE" w:rsidRPr="00C75C26">
        <w:t>.</w:t>
      </w:r>
    </w:p>
    <w:p w:rsidR="00C43C45" w:rsidRPr="00C75C26" w:rsidRDefault="00C43C45" w:rsidP="00F651EE"/>
    <w:p w:rsidR="00C43C45" w:rsidRPr="00C75C26" w:rsidRDefault="00C43C45" w:rsidP="00C43C45">
      <w:pPr>
        <w:ind w:left="720"/>
        <w:rPr>
          <w:i/>
        </w:rPr>
      </w:pPr>
      <w:r w:rsidRPr="00C75C26">
        <w:rPr>
          <w:i/>
        </w:rPr>
        <w:t xml:space="preserve">Tactics </w:t>
      </w:r>
      <w:r w:rsidRPr="00C75C26">
        <w:rPr>
          <w:vertAlign w:val="superscript"/>
        </w:rPr>
        <w:t>[3]</w:t>
      </w:r>
      <w:r w:rsidRPr="00C75C26">
        <w:rPr>
          <w:i/>
        </w:rPr>
        <w:t>:</w:t>
      </w:r>
    </w:p>
    <w:p w:rsidR="00D16FDE" w:rsidRPr="00C75C26" w:rsidRDefault="00D16FDE" w:rsidP="00C43C45">
      <w:pPr>
        <w:ind w:left="720"/>
        <w:rPr>
          <w:i/>
        </w:rPr>
      </w:pPr>
    </w:p>
    <w:p w:rsidR="00DD5F8E" w:rsidRPr="00C75C26" w:rsidRDefault="00947F00" w:rsidP="00DD5F8E">
      <w:pPr>
        <w:ind w:left="720"/>
      </w:pPr>
      <w:r w:rsidRPr="00C75C26">
        <w:t xml:space="preserve">There are many tactics that can be applied to increase the performance. These can be divided according to the subjects that they </w:t>
      </w:r>
      <w:r w:rsidR="00DD5F8E" w:rsidRPr="00C75C26">
        <w:t>address</w:t>
      </w:r>
      <w:r w:rsidRPr="00C75C26">
        <w:t>:</w:t>
      </w:r>
    </w:p>
    <w:p w:rsidR="00D16FDE" w:rsidRPr="00C75C26" w:rsidRDefault="00D16FDE" w:rsidP="00DD5F8E">
      <w:pPr>
        <w:ind w:left="720"/>
      </w:pPr>
    </w:p>
    <w:p w:rsidR="00DD5F8E" w:rsidRPr="00C75C26" w:rsidRDefault="00DD5F8E" w:rsidP="003C33CC">
      <w:pPr>
        <w:numPr>
          <w:ilvl w:val="0"/>
          <w:numId w:val="13"/>
        </w:numPr>
        <w:rPr>
          <w:i/>
        </w:rPr>
      </w:pPr>
      <w:r w:rsidRPr="00C75C26">
        <w:rPr>
          <w:i/>
        </w:rPr>
        <w:t>RESOURCE DEMAND</w:t>
      </w:r>
    </w:p>
    <w:p w:rsidR="00DD5F8E" w:rsidRPr="00C75C26" w:rsidRDefault="00DD5F8E" w:rsidP="003C33CC">
      <w:pPr>
        <w:numPr>
          <w:ilvl w:val="4"/>
          <w:numId w:val="14"/>
        </w:numPr>
        <w:rPr>
          <w:i/>
        </w:rPr>
      </w:pPr>
      <w:r w:rsidRPr="00C75C26">
        <w:rPr>
          <w:i/>
        </w:rPr>
        <w:t xml:space="preserve">reducing latency </w:t>
      </w:r>
    </w:p>
    <w:p w:rsidR="00590336" w:rsidRPr="00C75C26" w:rsidRDefault="00DD5F8E" w:rsidP="003C33CC">
      <w:pPr>
        <w:numPr>
          <w:ilvl w:val="6"/>
          <w:numId w:val="15"/>
        </w:numPr>
      </w:pPr>
      <w:r w:rsidRPr="00C75C26">
        <w:t>reducing the resources required for processing an event stream</w:t>
      </w:r>
      <w:r w:rsidR="00590336" w:rsidRPr="00C75C26">
        <w:t>,</w:t>
      </w:r>
    </w:p>
    <w:p w:rsidR="00590336" w:rsidRPr="00C75C26" w:rsidRDefault="00590336" w:rsidP="003C33CC">
      <w:pPr>
        <w:numPr>
          <w:ilvl w:val="6"/>
          <w:numId w:val="15"/>
        </w:numPr>
      </w:pPr>
      <w:r w:rsidRPr="00C75C26">
        <w:t>reducing the number of events processed,</w:t>
      </w:r>
    </w:p>
    <w:p w:rsidR="00590336" w:rsidRPr="00C75C26" w:rsidRDefault="00590336" w:rsidP="003C33CC">
      <w:pPr>
        <w:numPr>
          <w:ilvl w:val="6"/>
          <w:numId w:val="15"/>
        </w:numPr>
      </w:pPr>
      <w:r w:rsidRPr="00C75C26">
        <w:t>reducing or managing demand involve controlling the use of resources</w:t>
      </w:r>
      <w:r w:rsidR="003D41A3" w:rsidRPr="00C75C26">
        <w:t>.</w:t>
      </w:r>
    </w:p>
    <w:p w:rsidR="00590336" w:rsidRPr="00C75C26" w:rsidRDefault="00590336" w:rsidP="00590336">
      <w:pPr>
        <w:ind w:left="720"/>
      </w:pPr>
    </w:p>
    <w:p w:rsidR="00DD5F8E" w:rsidRPr="00C75C26" w:rsidRDefault="00590336" w:rsidP="003C33CC">
      <w:pPr>
        <w:numPr>
          <w:ilvl w:val="0"/>
          <w:numId w:val="13"/>
        </w:numPr>
        <w:rPr>
          <w:i/>
        </w:rPr>
      </w:pPr>
      <w:r w:rsidRPr="00C75C26">
        <w:rPr>
          <w:i/>
        </w:rPr>
        <w:t>RESOURCE MANAGEMENT</w:t>
      </w:r>
    </w:p>
    <w:p w:rsidR="00DD5F8E" w:rsidRPr="00C75C26" w:rsidRDefault="00590336" w:rsidP="003C33CC">
      <w:pPr>
        <w:numPr>
          <w:ilvl w:val="4"/>
          <w:numId w:val="16"/>
        </w:numPr>
      </w:pPr>
      <w:r w:rsidRPr="00C75C26">
        <w:t>Introduce concurrency,</w:t>
      </w:r>
    </w:p>
    <w:p w:rsidR="00590336" w:rsidRPr="00C75C26" w:rsidRDefault="00590336" w:rsidP="003C33CC">
      <w:pPr>
        <w:numPr>
          <w:ilvl w:val="4"/>
          <w:numId w:val="16"/>
        </w:numPr>
      </w:pPr>
      <w:r w:rsidRPr="00C75C26">
        <w:t>Maintain multiple copies of either data or computations,</w:t>
      </w:r>
    </w:p>
    <w:p w:rsidR="00590336" w:rsidRPr="00C75C26" w:rsidRDefault="003D41A3" w:rsidP="003C33CC">
      <w:pPr>
        <w:numPr>
          <w:ilvl w:val="4"/>
          <w:numId w:val="16"/>
        </w:numPr>
      </w:pPr>
      <w:r w:rsidRPr="00C75C26">
        <w:t>Increase available resources.</w:t>
      </w:r>
    </w:p>
    <w:p w:rsidR="00590336" w:rsidRPr="00C75C26" w:rsidRDefault="00590336" w:rsidP="003C33CC">
      <w:pPr>
        <w:numPr>
          <w:ilvl w:val="0"/>
          <w:numId w:val="13"/>
        </w:numPr>
        <w:rPr>
          <w:i/>
        </w:rPr>
      </w:pPr>
      <w:r w:rsidRPr="00C75C26">
        <w:rPr>
          <w:i/>
        </w:rPr>
        <w:t>RESOURCE ARBITRATION</w:t>
      </w:r>
    </w:p>
    <w:p w:rsidR="00590336" w:rsidRPr="00C75C26" w:rsidRDefault="00590336" w:rsidP="003C33CC">
      <w:pPr>
        <w:numPr>
          <w:ilvl w:val="4"/>
          <w:numId w:val="17"/>
        </w:numPr>
      </w:pPr>
      <w:r w:rsidRPr="00C75C26">
        <w:t>First-in/First-out,</w:t>
      </w:r>
    </w:p>
    <w:p w:rsidR="00590336" w:rsidRPr="00C75C26" w:rsidRDefault="00590336" w:rsidP="003C33CC">
      <w:pPr>
        <w:numPr>
          <w:ilvl w:val="4"/>
          <w:numId w:val="17"/>
        </w:numPr>
      </w:pPr>
      <w:r w:rsidRPr="00C75C26">
        <w:t>Fixed-priority scheduling,</w:t>
      </w:r>
    </w:p>
    <w:p w:rsidR="00590336" w:rsidRPr="00C75C26" w:rsidRDefault="00590336" w:rsidP="003C33CC">
      <w:pPr>
        <w:numPr>
          <w:ilvl w:val="4"/>
          <w:numId w:val="17"/>
        </w:numPr>
      </w:pPr>
      <w:r w:rsidRPr="00C75C26">
        <w:t>Dynamic priority scheduling,</w:t>
      </w:r>
    </w:p>
    <w:p w:rsidR="00590336" w:rsidRPr="00C75C26" w:rsidRDefault="00590336" w:rsidP="003C33CC">
      <w:pPr>
        <w:numPr>
          <w:ilvl w:val="4"/>
          <w:numId w:val="17"/>
        </w:numPr>
      </w:pPr>
      <w:r w:rsidRPr="00C75C26">
        <w:t>Static scheduling.</w:t>
      </w:r>
    </w:p>
    <w:p w:rsidR="00590336" w:rsidRPr="00C75C26" w:rsidRDefault="00590336" w:rsidP="00590336"/>
    <w:p w:rsidR="00947F00" w:rsidRPr="00C75C26" w:rsidRDefault="003D41A3" w:rsidP="00947F00">
      <w:pPr>
        <w:ind w:left="720"/>
        <w:rPr>
          <w:i/>
        </w:rPr>
      </w:pPr>
      <w:r w:rsidRPr="00C75C26">
        <w:tab/>
      </w:r>
      <w:r w:rsidR="00590336" w:rsidRPr="00C75C26">
        <w:t xml:space="preserve">This application will </w:t>
      </w:r>
      <w:r w:rsidR="00BD35D9" w:rsidRPr="00C75C26">
        <w:t>en</w:t>
      </w:r>
      <w:r w:rsidR="00590336" w:rsidRPr="00C75C26">
        <w:t xml:space="preserve">sure a performance </w:t>
      </w:r>
      <w:r w:rsidR="003A130D" w:rsidRPr="00C75C26">
        <w:t xml:space="preserve">at least </w:t>
      </w:r>
      <w:r w:rsidR="00BD35D9" w:rsidRPr="00C75C26">
        <w:t>the same as</w:t>
      </w:r>
      <w:r w:rsidR="00590336" w:rsidRPr="00C75C26">
        <w:t xml:space="preserve"> the user request</w:t>
      </w:r>
      <w:r w:rsidR="00BD35D9" w:rsidRPr="00C75C26">
        <w:t>s</w:t>
      </w:r>
      <w:r w:rsidR="00590336" w:rsidRPr="00C75C26">
        <w:t xml:space="preserve">. Most of the presented tactics will be used </w:t>
      </w:r>
      <w:r w:rsidR="003A130D" w:rsidRPr="00C75C26">
        <w:t>in different area of the project, in order to obtain the best result</w:t>
      </w:r>
      <w:r w:rsidR="00590336" w:rsidRPr="00C75C26">
        <w:rPr>
          <w:i/>
        </w:rPr>
        <w:t xml:space="preserve">.  </w:t>
      </w:r>
    </w:p>
    <w:p w:rsidR="00C43C45" w:rsidRPr="00C75C26" w:rsidRDefault="00C43C45" w:rsidP="00FA7622"/>
    <w:p w:rsidR="0040432F" w:rsidRPr="00C75C26" w:rsidRDefault="0040432F" w:rsidP="0040432F">
      <w:pPr>
        <w:pStyle w:val="Heading2"/>
        <w:rPr>
          <w:rFonts w:ascii="Times New Roman" w:hAnsi="Times New Roman"/>
        </w:rPr>
      </w:pPr>
      <w:bookmarkStart w:id="6" w:name="_Toc509519863"/>
      <w:r w:rsidRPr="00C75C26">
        <w:rPr>
          <w:rFonts w:ascii="Times New Roman" w:hAnsi="Times New Roman"/>
        </w:rPr>
        <w:t>Security</w:t>
      </w:r>
      <w:bookmarkEnd w:id="6"/>
    </w:p>
    <w:p w:rsidR="003D41A3" w:rsidRPr="00C75C26" w:rsidRDefault="003D41A3" w:rsidP="003D41A3"/>
    <w:p w:rsidR="003703ED" w:rsidRPr="00C75C26" w:rsidRDefault="003703ED" w:rsidP="003703ED">
      <w:pPr>
        <w:ind w:left="720"/>
        <w:rPr>
          <w:i/>
        </w:rPr>
      </w:pPr>
      <w:r w:rsidRPr="00C75C26">
        <w:rPr>
          <w:i/>
        </w:rPr>
        <w:t>Definition:</w:t>
      </w:r>
    </w:p>
    <w:p w:rsidR="003D41A3" w:rsidRPr="00C75C26" w:rsidRDefault="003D41A3" w:rsidP="003703ED">
      <w:pPr>
        <w:ind w:left="720"/>
        <w:rPr>
          <w:i/>
        </w:rPr>
      </w:pPr>
    </w:p>
    <w:p w:rsidR="003703ED" w:rsidRPr="00C75C26" w:rsidRDefault="003703ED" w:rsidP="003703ED">
      <w:pPr>
        <w:ind w:left="720"/>
        <w:rPr>
          <w:i/>
        </w:rPr>
      </w:pPr>
      <w:r w:rsidRPr="00C75C26">
        <w:tab/>
      </w:r>
      <w:r w:rsidRPr="00C75C26">
        <w:rPr>
          <w:color w:val="2A2A2A"/>
        </w:rPr>
        <w:t xml:space="preserve">The capability of a system to prevent malicious or accidental actions outside of the designed usage, and to prevent disclosure or loss of information </w:t>
      </w:r>
      <w:r w:rsidRPr="00C75C26">
        <w:rPr>
          <w:color w:val="2A2A2A"/>
          <w:vertAlign w:val="superscript"/>
        </w:rPr>
        <w:t>[4]</w:t>
      </w:r>
      <w:r w:rsidRPr="00C75C26">
        <w:rPr>
          <w:color w:val="2A2A2A"/>
        </w:rPr>
        <w:t>. Security can be characterized as a system providing nonrepudiation, confidentiality, integrity, assurance, availability, and auditing </w:t>
      </w:r>
    </w:p>
    <w:p w:rsidR="003703ED" w:rsidRPr="00C75C26" w:rsidRDefault="003703ED" w:rsidP="003703ED">
      <w:pPr>
        <w:ind w:left="720"/>
        <w:rPr>
          <w:i/>
        </w:rPr>
      </w:pPr>
    </w:p>
    <w:p w:rsidR="003703ED" w:rsidRPr="00C75C26" w:rsidRDefault="003703ED" w:rsidP="003703ED">
      <w:pPr>
        <w:ind w:left="720"/>
        <w:rPr>
          <w:i/>
        </w:rPr>
      </w:pPr>
      <w:r w:rsidRPr="00C75C26">
        <w:rPr>
          <w:i/>
        </w:rPr>
        <w:t xml:space="preserve">Source of stimulus: </w:t>
      </w:r>
    </w:p>
    <w:p w:rsidR="003D41A3" w:rsidRPr="00C75C26" w:rsidRDefault="003D41A3" w:rsidP="003703ED">
      <w:pPr>
        <w:ind w:left="720"/>
        <w:rPr>
          <w:i/>
        </w:rPr>
      </w:pPr>
    </w:p>
    <w:p w:rsidR="003703ED" w:rsidRPr="00C75C26" w:rsidRDefault="003703ED" w:rsidP="003703ED">
      <w:pPr>
        <w:ind w:left="720"/>
      </w:pPr>
      <w:r w:rsidRPr="00C75C26">
        <w:t>Individual or system that is:</w:t>
      </w:r>
    </w:p>
    <w:p w:rsidR="003C338C" w:rsidRPr="00C75C26" w:rsidRDefault="003703ED" w:rsidP="003C33CC">
      <w:pPr>
        <w:numPr>
          <w:ilvl w:val="0"/>
          <w:numId w:val="18"/>
        </w:numPr>
      </w:pPr>
      <w:r w:rsidRPr="00C75C26">
        <w:t>correctly identified,</w:t>
      </w:r>
    </w:p>
    <w:p w:rsidR="003C338C" w:rsidRPr="00C75C26" w:rsidRDefault="003C338C" w:rsidP="003C33CC">
      <w:pPr>
        <w:numPr>
          <w:ilvl w:val="0"/>
          <w:numId w:val="18"/>
        </w:numPr>
      </w:pPr>
      <w:r w:rsidRPr="00C75C26">
        <w:t>i</w:t>
      </w:r>
      <w:r w:rsidR="003703ED" w:rsidRPr="00C75C26">
        <w:t>dentified incorrectly,</w:t>
      </w:r>
    </w:p>
    <w:p w:rsidR="003703ED" w:rsidRPr="00C75C26" w:rsidRDefault="003703ED" w:rsidP="003C33CC">
      <w:pPr>
        <w:numPr>
          <w:ilvl w:val="0"/>
          <w:numId w:val="18"/>
        </w:numPr>
      </w:pPr>
      <w:r w:rsidRPr="00C75C26">
        <w:t>unknown identity who can be internal/external, authorized/unauthorized with access to limited or vast resources</w:t>
      </w:r>
      <w:r w:rsidR="003D41A3" w:rsidRPr="00C75C26">
        <w:t>.</w:t>
      </w:r>
    </w:p>
    <w:p w:rsidR="003703ED" w:rsidRPr="00C75C26" w:rsidRDefault="003703ED" w:rsidP="003703ED">
      <w:pPr>
        <w:ind w:left="720"/>
        <w:rPr>
          <w:i/>
        </w:rPr>
      </w:pPr>
    </w:p>
    <w:p w:rsidR="003703ED" w:rsidRPr="00C75C26" w:rsidRDefault="003703ED" w:rsidP="003703ED">
      <w:pPr>
        <w:ind w:left="720"/>
        <w:rPr>
          <w:i/>
        </w:rPr>
      </w:pPr>
      <w:r w:rsidRPr="00C75C26">
        <w:rPr>
          <w:i/>
        </w:rPr>
        <w:t xml:space="preserve">Stimulus: </w:t>
      </w:r>
    </w:p>
    <w:p w:rsidR="003C338C" w:rsidRPr="00C75C26" w:rsidRDefault="003C338C" w:rsidP="003C33CC">
      <w:pPr>
        <w:pStyle w:val="BodyText"/>
        <w:numPr>
          <w:ilvl w:val="0"/>
          <w:numId w:val="19"/>
        </w:numPr>
        <w:spacing w:after="0"/>
      </w:pPr>
      <w:r w:rsidRPr="00C75C26">
        <w:t xml:space="preserve">display data, </w:t>
      </w:r>
    </w:p>
    <w:p w:rsidR="003C338C" w:rsidRPr="00C75C26" w:rsidRDefault="003C338C" w:rsidP="003C33CC">
      <w:pPr>
        <w:pStyle w:val="BodyText"/>
        <w:numPr>
          <w:ilvl w:val="0"/>
          <w:numId w:val="19"/>
        </w:numPr>
        <w:spacing w:after="0"/>
      </w:pPr>
      <w:r w:rsidRPr="00C75C26">
        <w:t>change/delete data,</w:t>
      </w:r>
    </w:p>
    <w:p w:rsidR="003C338C" w:rsidRPr="00C75C26" w:rsidRDefault="003C338C" w:rsidP="003C33CC">
      <w:pPr>
        <w:pStyle w:val="BodyText"/>
        <w:numPr>
          <w:ilvl w:val="0"/>
          <w:numId w:val="19"/>
        </w:numPr>
        <w:spacing w:after="0"/>
      </w:pPr>
      <w:r w:rsidRPr="00C75C26">
        <w:t xml:space="preserve"> access service,</w:t>
      </w:r>
    </w:p>
    <w:p w:rsidR="003703ED" w:rsidRPr="00C75C26" w:rsidRDefault="003C338C" w:rsidP="003C33CC">
      <w:pPr>
        <w:pStyle w:val="BodyText"/>
        <w:numPr>
          <w:ilvl w:val="0"/>
          <w:numId w:val="19"/>
        </w:numPr>
        <w:spacing w:after="0"/>
      </w:pPr>
      <w:r w:rsidRPr="00C75C26">
        <w:t xml:space="preserve"> reduce availability</w:t>
      </w:r>
      <w:r w:rsidR="003D41A3" w:rsidRPr="00C75C26">
        <w:t>.</w:t>
      </w:r>
    </w:p>
    <w:p w:rsidR="003D41A3" w:rsidRPr="00C75C26" w:rsidRDefault="003D41A3" w:rsidP="003D41A3">
      <w:pPr>
        <w:pStyle w:val="BodyText"/>
        <w:spacing w:after="0"/>
      </w:pPr>
    </w:p>
    <w:p w:rsidR="003C338C" w:rsidRPr="00C75C26" w:rsidRDefault="003703ED" w:rsidP="003C338C">
      <w:pPr>
        <w:ind w:left="720"/>
        <w:rPr>
          <w:i/>
        </w:rPr>
      </w:pPr>
      <w:r w:rsidRPr="00C75C26">
        <w:rPr>
          <w:i/>
        </w:rPr>
        <w:lastRenderedPageBreak/>
        <w:t xml:space="preserve">Environment: </w:t>
      </w:r>
    </w:p>
    <w:p w:rsidR="003C338C" w:rsidRPr="00C75C26" w:rsidRDefault="003C338C" w:rsidP="003C33CC">
      <w:pPr>
        <w:numPr>
          <w:ilvl w:val="0"/>
          <w:numId w:val="20"/>
        </w:numPr>
      </w:pPr>
      <w:r w:rsidRPr="00C75C26">
        <w:t>online or offline,</w:t>
      </w:r>
    </w:p>
    <w:p w:rsidR="003C338C" w:rsidRPr="00C75C26" w:rsidRDefault="003C338C" w:rsidP="003C33CC">
      <w:pPr>
        <w:numPr>
          <w:ilvl w:val="0"/>
          <w:numId w:val="20"/>
        </w:numPr>
      </w:pPr>
      <w:r w:rsidRPr="00C75C26">
        <w:t>connected or disconnected,</w:t>
      </w:r>
    </w:p>
    <w:p w:rsidR="003703ED" w:rsidRPr="00C75C26" w:rsidRDefault="003C338C" w:rsidP="003C33CC">
      <w:pPr>
        <w:numPr>
          <w:ilvl w:val="0"/>
          <w:numId w:val="20"/>
        </w:numPr>
      </w:pPr>
      <w:r w:rsidRPr="00C75C26">
        <w:t>firewalled or open</w:t>
      </w:r>
      <w:r w:rsidR="003D41A3" w:rsidRPr="00C75C26">
        <w:t>.</w:t>
      </w:r>
    </w:p>
    <w:p w:rsidR="003C338C" w:rsidRPr="00C75C26" w:rsidRDefault="003C338C" w:rsidP="003C338C"/>
    <w:p w:rsidR="003C338C" w:rsidRPr="00C75C26" w:rsidRDefault="003703ED" w:rsidP="003D41A3">
      <w:pPr>
        <w:ind w:left="720"/>
        <w:rPr>
          <w:i/>
        </w:rPr>
      </w:pPr>
      <w:r w:rsidRPr="00C75C26">
        <w:rPr>
          <w:i/>
        </w:rPr>
        <w:t>Artifact:</w:t>
      </w:r>
    </w:p>
    <w:p w:rsidR="003C338C" w:rsidRPr="00C75C26" w:rsidRDefault="003D41A3" w:rsidP="003C33CC">
      <w:pPr>
        <w:numPr>
          <w:ilvl w:val="0"/>
          <w:numId w:val="20"/>
        </w:numPr>
        <w:rPr>
          <w:i/>
        </w:rPr>
      </w:pPr>
      <w:r w:rsidRPr="00C75C26">
        <w:rPr>
          <w:shd w:val="clear" w:color="auto" w:fill="FFFFFF"/>
        </w:rPr>
        <w:t>s</w:t>
      </w:r>
      <w:r w:rsidR="003C338C" w:rsidRPr="00C75C26">
        <w:rPr>
          <w:shd w:val="clear" w:color="auto" w:fill="FFFFFF"/>
        </w:rPr>
        <w:t>ystem services,</w:t>
      </w:r>
    </w:p>
    <w:p w:rsidR="003703ED" w:rsidRPr="00C75C26" w:rsidRDefault="003C338C" w:rsidP="003C33CC">
      <w:pPr>
        <w:numPr>
          <w:ilvl w:val="0"/>
          <w:numId w:val="20"/>
        </w:numPr>
        <w:rPr>
          <w:i/>
        </w:rPr>
      </w:pPr>
      <w:r w:rsidRPr="00C75C26">
        <w:rPr>
          <w:shd w:val="clear" w:color="auto" w:fill="FFFFFF"/>
        </w:rPr>
        <w:t>Data</w:t>
      </w:r>
      <w:r w:rsidR="003D41A3" w:rsidRPr="00C75C26">
        <w:rPr>
          <w:shd w:val="clear" w:color="auto" w:fill="FFFFFF"/>
        </w:rPr>
        <w:t>.</w:t>
      </w:r>
    </w:p>
    <w:p w:rsidR="003C338C" w:rsidRPr="00C75C26" w:rsidRDefault="003C338C" w:rsidP="003C338C">
      <w:pPr>
        <w:rPr>
          <w:i/>
        </w:rPr>
      </w:pPr>
    </w:p>
    <w:p w:rsidR="003703ED" w:rsidRPr="00C75C26" w:rsidRDefault="003703ED" w:rsidP="003703ED">
      <w:pPr>
        <w:ind w:left="720"/>
        <w:rPr>
          <w:i/>
        </w:rPr>
      </w:pPr>
      <w:r w:rsidRPr="00C75C26">
        <w:rPr>
          <w:i/>
        </w:rPr>
        <w:t xml:space="preserve">Response: </w:t>
      </w:r>
    </w:p>
    <w:p w:rsidR="003C338C" w:rsidRPr="00C75C26" w:rsidRDefault="003D41A3" w:rsidP="003C33CC">
      <w:pPr>
        <w:numPr>
          <w:ilvl w:val="0"/>
          <w:numId w:val="20"/>
        </w:numPr>
      </w:pPr>
      <w:r w:rsidRPr="00C75C26">
        <w:t>a</w:t>
      </w:r>
      <w:r w:rsidR="003C338C" w:rsidRPr="00C75C26">
        <w:t>uthenticate user,</w:t>
      </w:r>
    </w:p>
    <w:p w:rsidR="003C338C" w:rsidRPr="00C75C26" w:rsidRDefault="003C338C" w:rsidP="003C33CC">
      <w:pPr>
        <w:numPr>
          <w:ilvl w:val="0"/>
          <w:numId w:val="20"/>
        </w:numPr>
      </w:pPr>
      <w:r w:rsidRPr="00C75C26">
        <w:t xml:space="preserve">hide identity, </w:t>
      </w:r>
    </w:p>
    <w:p w:rsidR="003C338C" w:rsidRPr="00C75C26" w:rsidRDefault="003C338C" w:rsidP="003C33CC">
      <w:pPr>
        <w:numPr>
          <w:ilvl w:val="0"/>
          <w:numId w:val="20"/>
        </w:numPr>
      </w:pPr>
      <w:r w:rsidRPr="00C75C26">
        <w:t>block access/allow access,</w:t>
      </w:r>
    </w:p>
    <w:p w:rsidR="003C338C" w:rsidRPr="00C75C26" w:rsidRDefault="003C338C" w:rsidP="003C33CC">
      <w:pPr>
        <w:numPr>
          <w:ilvl w:val="0"/>
          <w:numId w:val="20"/>
        </w:numPr>
      </w:pPr>
      <w:r w:rsidRPr="00C75C26">
        <w:t>grant/withdraw permission,</w:t>
      </w:r>
    </w:p>
    <w:p w:rsidR="003C338C" w:rsidRPr="00C75C26" w:rsidRDefault="003C338C" w:rsidP="003C33CC">
      <w:pPr>
        <w:numPr>
          <w:ilvl w:val="0"/>
          <w:numId w:val="20"/>
        </w:numPr>
      </w:pPr>
      <w:r w:rsidRPr="00C75C26">
        <w:t>record access, store data in format, informs user or system</w:t>
      </w:r>
    </w:p>
    <w:p w:rsidR="003703ED" w:rsidRPr="00C75C26" w:rsidRDefault="003C338C" w:rsidP="003C33CC">
      <w:pPr>
        <w:numPr>
          <w:ilvl w:val="0"/>
          <w:numId w:val="20"/>
        </w:numPr>
      </w:pPr>
      <w:r w:rsidRPr="00C75C26">
        <w:t>unexplainable high demand, restricts availability</w:t>
      </w:r>
      <w:r w:rsidR="003D41A3" w:rsidRPr="00C75C26">
        <w:t>.</w:t>
      </w:r>
    </w:p>
    <w:p w:rsidR="003D41A3" w:rsidRPr="00C75C26" w:rsidRDefault="003D41A3" w:rsidP="003D41A3"/>
    <w:p w:rsidR="003703ED" w:rsidRPr="00C75C26" w:rsidRDefault="003703ED" w:rsidP="003703ED">
      <w:pPr>
        <w:ind w:left="720"/>
        <w:rPr>
          <w:i/>
        </w:rPr>
      </w:pPr>
      <w:r w:rsidRPr="00C75C26">
        <w:rPr>
          <w:i/>
        </w:rPr>
        <w:t xml:space="preserve">Response measure: </w:t>
      </w:r>
    </w:p>
    <w:p w:rsidR="003C338C" w:rsidRPr="00C75C26" w:rsidRDefault="003D41A3" w:rsidP="003C33CC">
      <w:pPr>
        <w:numPr>
          <w:ilvl w:val="0"/>
          <w:numId w:val="20"/>
        </w:numPr>
      </w:pPr>
      <w:r w:rsidRPr="00C75C26">
        <w:t>t</w:t>
      </w:r>
      <w:r w:rsidR="003C338C" w:rsidRPr="00C75C26">
        <w:t>ime, effort or resources to circumvent with probability,</w:t>
      </w:r>
    </w:p>
    <w:p w:rsidR="003C338C" w:rsidRPr="00C75C26" w:rsidRDefault="003C338C" w:rsidP="003C33CC">
      <w:pPr>
        <w:numPr>
          <w:ilvl w:val="0"/>
          <w:numId w:val="20"/>
        </w:numPr>
      </w:pPr>
      <w:r w:rsidRPr="00C75C26">
        <w:t>probability of detecting attack,</w:t>
      </w:r>
    </w:p>
    <w:p w:rsidR="003C338C" w:rsidRPr="00C75C26" w:rsidRDefault="003C338C" w:rsidP="003C33CC">
      <w:pPr>
        <w:numPr>
          <w:ilvl w:val="0"/>
          <w:numId w:val="20"/>
        </w:numPr>
      </w:pPr>
      <w:r w:rsidRPr="00C75C26">
        <w:t>probability of identifying responsible party, services available in DOS attack, extent of damage,</w:t>
      </w:r>
    </w:p>
    <w:p w:rsidR="003703ED" w:rsidRPr="00C75C26" w:rsidRDefault="003C338C" w:rsidP="003C33CC">
      <w:pPr>
        <w:numPr>
          <w:ilvl w:val="0"/>
          <w:numId w:val="20"/>
        </w:numPr>
      </w:pPr>
      <w:r w:rsidRPr="00C75C26">
        <w:t xml:space="preserve"> percentage of legitimate access denied</w:t>
      </w:r>
      <w:r w:rsidR="003D41A3" w:rsidRPr="00C75C26">
        <w:t>.</w:t>
      </w:r>
    </w:p>
    <w:p w:rsidR="003703ED" w:rsidRPr="00C75C26" w:rsidRDefault="003703ED" w:rsidP="003703ED"/>
    <w:p w:rsidR="003703ED" w:rsidRPr="00C75C26" w:rsidRDefault="003703ED" w:rsidP="003703ED">
      <w:pPr>
        <w:ind w:left="720"/>
        <w:rPr>
          <w:i/>
        </w:rPr>
      </w:pPr>
      <w:r w:rsidRPr="00C75C26">
        <w:rPr>
          <w:i/>
        </w:rPr>
        <w:t xml:space="preserve">Tactics </w:t>
      </w:r>
      <w:r w:rsidRPr="00C75C26">
        <w:rPr>
          <w:vertAlign w:val="superscript"/>
        </w:rPr>
        <w:t>[3]</w:t>
      </w:r>
      <w:r w:rsidRPr="00C75C26">
        <w:rPr>
          <w:i/>
        </w:rPr>
        <w:t>:</w:t>
      </w:r>
    </w:p>
    <w:p w:rsidR="003D41A3" w:rsidRPr="00C75C26" w:rsidRDefault="003D41A3" w:rsidP="003703ED">
      <w:pPr>
        <w:ind w:left="720"/>
        <w:rPr>
          <w:i/>
        </w:rPr>
      </w:pPr>
    </w:p>
    <w:p w:rsidR="003C338C" w:rsidRPr="00C75C26" w:rsidRDefault="003C338C" w:rsidP="003C33CC">
      <w:pPr>
        <w:numPr>
          <w:ilvl w:val="0"/>
          <w:numId w:val="20"/>
        </w:numPr>
        <w:rPr>
          <w:i/>
        </w:rPr>
      </w:pPr>
      <w:r w:rsidRPr="00C75C26">
        <w:rPr>
          <w:i/>
        </w:rPr>
        <w:t xml:space="preserve">Authenticate users </w:t>
      </w:r>
    </w:p>
    <w:p w:rsidR="003C338C" w:rsidRPr="00C75C26" w:rsidRDefault="003C338C" w:rsidP="003C338C">
      <w:r w:rsidRPr="00C75C26">
        <w:rPr>
          <w:i/>
        </w:rPr>
        <w:tab/>
      </w:r>
      <w:r w:rsidRPr="00C75C26">
        <w:rPr>
          <w:i/>
        </w:rPr>
        <w:tab/>
      </w:r>
      <w:r w:rsidR="00031856" w:rsidRPr="00C75C26">
        <w:t>En</w:t>
      </w:r>
      <w:r w:rsidRPr="00C75C26">
        <w:t>sure that a system or a person is who say it is.</w:t>
      </w:r>
    </w:p>
    <w:p w:rsidR="003C338C" w:rsidRPr="00C75C26" w:rsidRDefault="003C338C" w:rsidP="003C338C">
      <w:pPr>
        <w:rPr>
          <w:i/>
        </w:rPr>
      </w:pPr>
    </w:p>
    <w:p w:rsidR="003C338C" w:rsidRPr="00C75C26" w:rsidRDefault="003C338C" w:rsidP="003C33CC">
      <w:pPr>
        <w:numPr>
          <w:ilvl w:val="0"/>
          <w:numId w:val="20"/>
        </w:numPr>
        <w:rPr>
          <w:i/>
        </w:rPr>
      </w:pPr>
      <w:r w:rsidRPr="00C75C26">
        <w:rPr>
          <w:i/>
        </w:rPr>
        <w:t>Authorize users</w:t>
      </w:r>
    </w:p>
    <w:p w:rsidR="003C338C" w:rsidRPr="00C75C26" w:rsidRDefault="003C338C" w:rsidP="003C338C">
      <w:r w:rsidRPr="00C75C26">
        <w:rPr>
          <w:i/>
        </w:rPr>
        <w:tab/>
        <w:t xml:space="preserve"> </w:t>
      </w:r>
      <w:r w:rsidRPr="00C75C26">
        <w:rPr>
          <w:i/>
        </w:rPr>
        <w:tab/>
      </w:r>
      <w:r w:rsidR="00031856" w:rsidRPr="00C75C26">
        <w:t>Ensure</w:t>
      </w:r>
      <w:r w:rsidRPr="00C75C26">
        <w:t xml:space="preserve"> that just an authorized user can access and modify data and services.</w:t>
      </w:r>
    </w:p>
    <w:p w:rsidR="003C338C" w:rsidRPr="00C75C26" w:rsidRDefault="003C338C" w:rsidP="003C338C">
      <w:pPr>
        <w:rPr>
          <w:i/>
        </w:rPr>
      </w:pPr>
    </w:p>
    <w:p w:rsidR="003C338C" w:rsidRPr="00C75C26" w:rsidRDefault="003C338C" w:rsidP="003C33CC">
      <w:pPr>
        <w:numPr>
          <w:ilvl w:val="0"/>
          <w:numId w:val="20"/>
        </w:numPr>
        <w:rPr>
          <w:i/>
        </w:rPr>
      </w:pPr>
      <w:r w:rsidRPr="00C75C26">
        <w:rPr>
          <w:i/>
        </w:rPr>
        <w:t>Maintai</w:t>
      </w:r>
      <w:r w:rsidR="00031856" w:rsidRPr="00C75C26">
        <w:rPr>
          <w:i/>
        </w:rPr>
        <w:t>n data confidentiality</w:t>
      </w:r>
    </w:p>
    <w:p w:rsidR="00031856" w:rsidRPr="00C75C26" w:rsidRDefault="00031856" w:rsidP="00031856">
      <w:r w:rsidRPr="00C75C26">
        <w:rPr>
          <w:i/>
        </w:rPr>
        <w:tab/>
      </w:r>
      <w:r w:rsidRPr="00C75C26">
        <w:rPr>
          <w:i/>
        </w:rPr>
        <w:tab/>
      </w:r>
      <w:r w:rsidRPr="00C75C26">
        <w:t xml:space="preserve">Confidentiality is usually achieved by applying encryption to data in order to protect them from </w:t>
      </w:r>
      <w:r w:rsidR="00501893" w:rsidRPr="00C75C26">
        <w:tab/>
      </w:r>
      <w:r w:rsidR="00501893" w:rsidRPr="00C75C26">
        <w:tab/>
      </w:r>
      <w:r w:rsidRPr="00C75C26">
        <w:t>unauthorized access.</w:t>
      </w:r>
    </w:p>
    <w:p w:rsidR="003D41A3" w:rsidRPr="00C75C26" w:rsidRDefault="003D41A3" w:rsidP="00031856"/>
    <w:p w:rsidR="003C338C" w:rsidRPr="00C75C26" w:rsidRDefault="003C338C" w:rsidP="003C33CC">
      <w:pPr>
        <w:numPr>
          <w:ilvl w:val="0"/>
          <w:numId w:val="20"/>
        </w:numPr>
        <w:rPr>
          <w:i/>
        </w:rPr>
      </w:pPr>
      <w:r w:rsidRPr="00C75C26">
        <w:rPr>
          <w:i/>
        </w:rPr>
        <w:t>Maintain integrity</w:t>
      </w:r>
    </w:p>
    <w:p w:rsidR="003C338C" w:rsidRPr="00C75C26" w:rsidRDefault="00031856" w:rsidP="00031856">
      <w:r w:rsidRPr="00C75C26">
        <w:rPr>
          <w:i/>
        </w:rPr>
        <w:tab/>
      </w:r>
      <w:r w:rsidRPr="00C75C26">
        <w:rPr>
          <w:i/>
        </w:rPr>
        <w:tab/>
      </w:r>
      <w:r w:rsidRPr="00C75C26">
        <w:t>Data should be delivered as intended.</w:t>
      </w:r>
    </w:p>
    <w:p w:rsidR="003D41A3" w:rsidRPr="00C75C26" w:rsidRDefault="003D41A3" w:rsidP="00031856"/>
    <w:p w:rsidR="003C338C" w:rsidRPr="00C75C26" w:rsidRDefault="00031856" w:rsidP="003C33CC">
      <w:pPr>
        <w:numPr>
          <w:ilvl w:val="0"/>
          <w:numId w:val="20"/>
        </w:numPr>
        <w:rPr>
          <w:i/>
        </w:rPr>
      </w:pPr>
      <w:r w:rsidRPr="00C75C26">
        <w:rPr>
          <w:i/>
        </w:rPr>
        <w:t>Limit exposure</w:t>
      </w:r>
    </w:p>
    <w:p w:rsidR="00031856" w:rsidRPr="00C75C26" w:rsidRDefault="00031856" w:rsidP="00031856">
      <w:r w:rsidRPr="00C75C26">
        <w:rPr>
          <w:i/>
        </w:rPr>
        <w:tab/>
      </w:r>
      <w:r w:rsidRPr="00C75C26">
        <w:rPr>
          <w:i/>
        </w:rPr>
        <w:tab/>
      </w:r>
      <w:r w:rsidRPr="00C75C26">
        <w:t xml:space="preserve">Limitation of services on each host in order to reduce any weaknesses.  </w:t>
      </w:r>
    </w:p>
    <w:p w:rsidR="003D41A3" w:rsidRPr="00C75C26" w:rsidRDefault="003D41A3" w:rsidP="00031856"/>
    <w:p w:rsidR="003C338C" w:rsidRPr="00C75C26" w:rsidRDefault="003C338C" w:rsidP="003C33CC">
      <w:pPr>
        <w:numPr>
          <w:ilvl w:val="0"/>
          <w:numId w:val="20"/>
        </w:numPr>
        <w:rPr>
          <w:i/>
        </w:rPr>
      </w:pPr>
      <w:r w:rsidRPr="00C75C26">
        <w:rPr>
          <w:i/>
        </w:rPr>
        <w:t>Limit access</w:t>
      </w:r>
    </w:p>
    <w:p w:rsidR="00031856" w:rsidRPr="00C75C26" w:rsidRDefault="00031856" w:rsidP="00031856">
      <w:r w:rsidRPr="00C75C26">
        <w:rPr>
          <w:i/>
        </w:rPr>
        <w:tab/>
      </w:r>
      <w:r w:rsidRPr="00C75C26">
        <w:rPr>
          <w:i/>
        </w:rPr>
        <w:tab/>
      </w:r>
      <w:r w:rsidRPr="00C75C26">
        <w:t>If an unknown source tries to access the system, it’s access should be limited.</w:t>
      </w:r>
    </w:p>
    <w:p w:rsidR="0069389B" w:rsidRPr="00C75C26" w:rsidRDefault="0069389B" w:rsidP="00031856"/>
    <w:p w:rsidR="00031856" w:rsidRPr="00C75C26" w:rsidRDefault="003D41A3" w:rsidP="00031856">
      <w:r w:rsidRPr="00C75C26">
        <w:tab/>
      </w:r>
      <w:r w:rsidR="00031856" w:rsidRPr="00C75C26">
        <w:t>The security of this application will be assured from different points of view. The first thing is that each user has access to his own set of data and can obtain information that are private about another user. An account is needed in order to have access to data in the first place. This account has a password and a username in order to authorize the right user.</w:t>
      </w:r>
      <w:r w:rsidR="0069389B" w:rsidRPr="00C75C26">
        <w:t xml:space="preserve"> Also limit exposure will be </w:t>
      </w:r>
      <w:r w:rsidR="00832C59" w:rsidRPr="00C75C26">
        <w:t>ensuring</w:t>
      </w:r>
      <w:r w:rsidR="0069389B" w:rsidRPr="00C75C26">
        <w:t>, i</w:t>
      </w:r>
      <w:r w:rsidR="00501893" w:rsidRPr="00C75C26">
        <w:t>n order to minimize</w:t>
      </w:r>
      <w:r w:rsidR="00832C59" w:rsidRPr="00C75C26">
        <w:t xml:space="preserve"> the range of a</w:t>
      </w:r>
      <w:r w:rsidR="0069389B" w:rsidRPr="00C75C26">
        <w:t xml:space="preserve"> possible attack.</w:t>
      </w:r>
    </w:p>
    <w:p w:rsidR="003703ED" w:rsidRPr="00C75C26" w:rsidRDefault="003703ED" w:rsidP="003703ED"/>
    <w:p w:rsidR="0040432F" w:rsidRPr="00C75C26" w:rsidRDefault="0040432F" w:rsidP="0040432F">
      <w:pPr>
        <w:pStyle w:val="Heading2"/>
        <w:rPr>
          <w:rFonts w:ascii="Times New Roman" w:hAnsi="Times New Roman"/>
        </w:rPr>
      </w:pPr>
      <w:bookmarkStart w:id="7" w:name="_Toc509519864"/>
      <w:r w:rsidRPr="00C75C26">
        <w:rPr>
          <w:rFonts w:ascii="Times New Roman" w:hAnsi="Times New Roman"/>
        </w:rPr>
        <w:lastRenderedPageBreak/>
        <w:t>Testability</w:t>
      </w:r>
      <w:bookmarkEnd w:id="7"/>
    </w:p>
    <w:p w:rsidR="003D41A3" w:rsidRPr="00C75C26" w:rsidRDefault="003D41A3" w:rsidP="003D41A3"/>
    <w:p w:rsidR="00832C59" w:rsidRPr="00C75C26" w:rsidRDefault="00832C59" w:rsidP="00832C59">
      <w:pPr>
        <w:ind w:left="720"/>
        <w:rPr>
          <w:i/>
        </w:rPr>
      </w:pPr>
      <w:r w:rsidRPr="00C75C26">
        <w:rPr>
          <w:i/>
        </w:rPr>
        <w:t>Definition:</w:t>
      </w:r>
    </w:p>
    <w:p w:rsidR="003D41A3" w:rsidRPr="00C75C26" w:rsidRDefault="003D41A3" w:rsidP="00832C59">
      <w:pPr>
        <w:ind w:left="720"/>
        <w:rPr>
          <w:i/>
        </w:rPr>
      </w:pPr>
    </w:p>
    <w:p w:rsidR="00832C59" w:rsidRPr="00C75C26" w:rsidRDefault="00832C59" w:rsidP="00832C59">
      <w:pPr>
        <w:ind w:left="720"/>
        <w:rPr>
          <w:i/>
        </w:rPr>
      </w:pPr>
      <w:r w:rsidRPr="00C75C26">
        <w:tab/>
        <w:t>This measure show how easy is to create test for a system and how quickly a failure can be demonstrated.</w:t>
      </w:r>
    </w:p>
    <w:p w:rsidR="00832C59" w:rsidRPr="00C75C26" w:rsidRDefault="00832C59" w:rsidP="00832C59">
      <w:pPr>
        <w:ind w:left="720"/>
        <w:rPr>
          <w:i/>
        </w:rPr>
      </w:pPr>
    </w:p>
    <w:p w:rsidR="00832C59" w:rsidRPr="00C75C26" w:rsidRDefault="00832C59" w:rsidP="00832C59">
      <w:pPr>
        <w:ind w:left="720"/>
        <w:rPr>
          <w:i/>
        </w:rPr>
      </w:pPr>
      <w:r w:rsidRPr="00C75C26">
        <w:rPr>
          <w:i/>
        </w:rPr>
        <w:t xml:space="preserve">Source of stimulus: </w:t>
      </w:r>
    </w:p>
    <w:p w:rsidR="00832C59" w:rsidRPr="00C75C26" w:rsidRDefault="003D41A3" w:rsidP="003C33CC">
      <w:pPr>
        <w:numPr>
          <w:ilvl w:val="0"/>
          <w:numId w:val="20"/>
        </w:numPr>
        <w:rPr>
          <w:i/>
        </w:rPr>
      </w:pPr>
      <w:r w:rsidRPr="00C75C26">
        <w:t>u</w:t>
      </w:r>
      <w:r w:rsidR="00832C59" w:rsidRPr="00C75C26">
        <w:t>nit tester,</w:t>
      </w:r>
    </w:p>
    <w:p w:rsidR="00832C59" w:rsidRPr="00C75C26" w:rsidRDefault="00832C59" w:rsidP="003C33CC">
      <w:pPr>
        <w:numPr>
          <w:ilvl w:val="0"/>
          <w:numId w:val="20"/>
        </w:numPr>
        <w:rPr>
          <w:i/>
        </w:rPr>
      </w:pPr>
      <w:r w:rsidRPr="00C75C26">
        <w:t xml:space="preserve">integration tester, </w:t>
      </w:r>
    </w:p>
    <w:p w:rsidR="00832C59" w:rsidRPr="00C75C26" w:rsidRDefault="00832C59" w:rsidP="003C33CC">
      <w:pPr>
        <w:numPr>
          <w:ilvl w:val="0"/>
          <w:numId w:val="20"/>
        </w:numPr>
        <w:rPr>
          <w:i/>
        </w:rPr>
      </w:pPr>
      <w:r w:rsidRPr="00C75C26">
        <w:t xml:space="preserve">system tester, </w:t>
      </w:r>
    </w:p>
    <w:p w:rsidR="00832C59" w:rsidRPr="00C75C26" w:rsidRDefault="00832C59" w:rsidP="003C33CC">
      <w:pPr>
        <w:numPr>
          <w:ilvl w:val="0"/>
          <w:numId w:val="20"/>
        </w:numPr>
        <w:rPr>
          <w:i/>
        </w:rPr>
      </w:pPr>
      <w:r w:rsidRPr="00C75C26">
        <w:t xml:space="preserve">client acceptance tester, </w:t>
      </w:r>
    </w:p>
    <w:p w:rsidR="00832C59" w:rsidRPr="00C75C26" w:rsidRDefault="00832C59" w:rsidP="003C33CC">
      <w:pPr>
        <w:numPr>
          <w:ilvl w:val="0"/>
          <w:numId w:val="20"/>
        </w:numPr>
        <w:rPr>
          <w:i/>
        </w:rPr>
      </w:pPr>
      <w:r w:rsidRPr="00C75C26">
        <w:t>user</w:t>
      </w:r>
      <w:r w:rsidR="003D41A3" w:rsidRPr="00C75C26">
        <w:t>.</w:t>
      </w:r>
    </w:p>
    <w:p w:rsidR="00832C59" w:rsidRPr="00C75C26" w:rsidRDefault="00832C59" w:rsidP="00832C59">
      <w:pPr>
        <w:rPr>
          <w:i/>
        </w:rPr>
      </w:pPr>
    </w:p>
    <w:p w:rsidR="00832C59" w:rsidRPr="00C75C26" w:rsidRDefault="00832C59" w:rsidP="00832C59">
      <w:pPr>
        <w:ind w:left="720"/>
        <w:rPr>
          <w:i/>
        </w:rPr>
      </w:pPr>
      <w:r w:rsidRPr="00C75C26">
        <w:rPr>
          <w:i/>
        </w:rPr>
        <w:t xml:space="preserve">Stimulus: </w:t>
      </w:r>
    </w:p>
    <w:p w:rsidR="00832C59" w:rsidRPr="00C75C26" w:rsidRDefault="003D41A3" w:rsidP="003C33CC">
      <w:pPr>
        <w:pStyle w:val="BodyText"/>
        <w:numPr>
          <w:ilvl w:val="0"/>
          <w:numId w:val="20"/>
        </w:numPr>
        <w:spacing w:after="0"/>
      </w:pPr>
      <w:r w:rsidRPr="00C75C26">
        <w:t>a</w:t>
      </w:r>
      <w:r w:rsidR="00832C59" w:rsidRPr="00C75C26">
        <w:t>nalysis,</w:t>
      </w:r>
    </w:p>
    <w:p w:rsidR="00832C59" w:rsidRPr="00C75C26" w:rsidRDefault="00832C59" w:rsidP="003C33CC">
      <w:pPr>
        <w:pStyle w:val="BodyText"/>
        <w:numPr>
          <w:ilvl w:val="0"/>
          <w:numId w:val="20"/>
        </w:numPr>
        <w:spacing w:after="0"/>
      </w:pPr>
      <w:r w:rsidRPr="00C75C26">
        <w:t>architecture,</w:t>
      </w:r>
    </w:p>
    <w:p w:rsidR="00832C59" w:rsidRPr="00C75C26" w:rsidRDefault="00832C59" w:rsidP="003C33CC">
      <w:pPr>
        <w:pStyle w:val="BodyText"/>
        <w:numPr>
          <w:ilvl w:val="0"/>
          <w:numId w:val="20"/>
        </w:numPr>
        <w:spacing w:after="0"/>
      </w:pPr>
      <w:r w:rsidRPr="00C75C26">
        <w:t xml:space="preserve">design, </w:t>
      </w:r>
    </w:p>
    <w:p w:rsidR="00832C59" w:rsidRPr="00C75C26" w:rsidRDefault="00832C59" w:rsidP="003C33CC">
      <w:pPr>
        <w:pStyle w:val="BodyText"/>
        <w:numPr>
          <w:ilvl w:val="0"/>
          <w:numId w:val="20"/>
        </w:numPr>
        <w:spacing w:after="0"/>
      </w:pPr>
      <w:r w:rsidRPr="00C75C26">
        <w:t xml:space="preserve">class, </w:t>
      </w:r>
    </w:p>
    <w:p w:rsidR="00832C59" w:rsidRPr="00C75C26" w:rsidRDefault="00832C59" w:rsidP="003C33CC">
      <w:pPr>
        <w:pStyle w:val="BodyText"/>
        <w:numPr>
          <w:ilvl w:val="0"/>
          <w:numId w:val="20"/>
        </w:numPr>
        <w:spacing w:after="0"/>
      </w:pPr>
      <w:r w:rsidRPr="00C75C26">
        <w:t xml:space="preserve">integration, </w:t>
      </w:r>
    </w:p>
    <w:p w:rsidR="00832C59" w:rsidRPr="00C75C26" w:rsidRDefault="00832C59" w:rsidP="003C33CC">
      <w:pPr>
        <w:pStyle w:val="BodyText"/>
        <w:numPr>
          <w:ilvl w:val="0"/>
          <w:numId w:val="20"/>
        </w:numPr>
        <w:spacing w:after="0"/>
      </w:pPr>
      <w:r w:rsidRPr="00C75C26">
        <w:t>delivery</w:t>
      </w:r>
      <w:r w:rsidR="003D41A3" w:rsidRPr="00C75C26">
        <w:t>.</w:t>
      </w:r>
    </w:p>
    <w:p w:rsidR="00832C59" w:rsidRPr="00C75C26" w:rsidRDefault="00832C59" w:rsidP="00832C59">
      <w:pPr>
        <w:pStyle w:val="BodyText"/>
      </w:pPr>
    </w:p>
    <w:p w:rsidR="00832C59" w:rsidRPr="00C75C26" w:rsidRDefault="00832C59" w:rsidP="00832C59">
      <w:pPr>
        <w:ind w:left="720"/>
        <w:rPr>
          <w:i/>
        </w:rPr>
      </w:pPr>
      <w:r w:rsidRPr="00C75C26">
        <w:rPr>
          <w:i/>
        </w:rPr>
        <w:t xml:space="preserve">Environment: </w:t>
      </w:r>
    </w:p>
    <w:p w:rsidR="00832C59" w:rsidRPr="00C75C26" w:rsidRDefault="003D41A3" w:rsidP="003C33CC">
      <w:pPr>
        <w:numPr>
          <w:ilvl w:val="0"/>
          <w:numId w:val="20"/>
        </w:numPr>
        <w:rPr>
          <w:i/>
        </w:rPr>
      </w:pPr>
      <w:r w:rsidRPr="00C75C26">
        <w:rPr>
          <w:color w:val="222222"/>
          <w:sz w:val="18"/>
          <w:szCs w:val="18"/>
          <w:shd w:val="clear" w:color="auto" w:fill="FFFFFF"/>
        </w:rPr>
        <w:t>d</w:t>
      </w:r>
      <w:r w:rsidR="00832C59" w:rsidRPr="00C75C26">
        <w:rPr>
          <w:color w:val="222222"/>
          <w:sz w:val="18"/>
          <w:szCs w:val="18"/>
          <w:shd w:val="clear" w:color="auto" w:fill="FFFFFF"/>
        </w:rPr>
        <w:t>evelopment time,</w:t>
      </w:r>
    </w:p>
    <w:p w:rsidR="00832C59" w:rsidRPr="00C75C26" w:rsidRDefault="003D41A3" w:rsidP="003C33CC">
      <w:pPr>
        <w:numPr>
          <w:ilvl w:val="0"/>
          <w:numId w:val="20"/>
        </w:numPr>
        <w:rPr>
          <w:i/>
        </w:rPr>
      </w:pPr>
      <w:r w:rsidRPr="00C75C26">
        <w:rPr>
          <w:color w:val="222222"/>
          <w:shd w:val="clear" w:color="auto" w:fill="FFFFFF"/>
        </w:rPr>
        <w:t>design time,</w:t>
      </w:r>
    </w:p>
    <w:p w:rsidR="00832C59" w:rsidRPr="00C75C26" w:rsidRDefault="00832C59" w:rsidP="003C33CC">
      <w:pPr>
        <w:numPr>
          <w:ilvl w:val="0"/>
          <w:numId w:val="20"/>
        </w:numPr>
        <w:rPr>
          <w:i/>
        </w:rPr>
      </w:pPr>
      <w:r w:rsidRPr="00C75C26">
        <w:rPr>
          <w:color w:val="222222"/>
          <w:shd w:val="clear" w:color="auto" w:fill="FFFFFF"/>
        </w:rPr>
        <w:t>compile time,</w:t>
      </w:r>
    </w:p>
    <w:p w:rsidR="00832C59" w:rsidRPr="00C75C26" w:rsidRDefault="00832C59" w:rsidP="003C33CC">
      <w:pPr>
        <w:numPr>
          <w:ilvl w:val="0"/>
          <w:numId w:val="20"/>
        </w:numPr>
        <w:rPr>
          <w:i/>
        </w:rPr>
      </w:pPr>
      <w:r w:rsidRPr="00C75C26">
        <w:rPr>
          <w:color w:val="222222"/>
          <w:shd w:val="clear" w:color="auto" w:fill="FFFFFF"/>
        </w:rPr>
        <w:t>deploy time</w:t>
      </w:r>
      <w:r w:rsidR="003D41A3" w:rsidRPr="00C75C26">
        <w:rPr>
          <w:color w:val="222222"/>
          <w:shd w:val="clear" w:color="auto" w:fill="FFFFFF"/>
        </w:rPr>
        <w:t>.</w:t>
      </w:r>
    </w:p>
    <w:p w:rsidR="00832C59" w:rsidRPr="00C75C26" w:rsidRDefault="00832C59" w:rsidP="00832C59">
      <w:pPr>
        <w:rPr>
          <w:i/>
        </w:rPr>
      </w:pPr>
    </w:p>
    <w:p w:rsidR="00832C59" w:rsidRPr="00C75C26" w:rsidRDefault="00832C59" w:rsidP="00832C59">
      <w:pPr>
        <w:ind w:left="720"/>
        <w:rPr>
          <w:i/>
        </w:rPr>
      </w:pPr>
      <w:r w:rsidRPr="00C75C26">
        <w:rPr>
          <w:i/>
        </w:rPr>
        <w:t>Artifact:</w:t>
      </w:r>
    </w:p>
    <w:p w:rsidR="00832C59" w:rsidRPr="00C75C26" w:rsidRDefault="003D41A3" w:rsidP="003C33CC">
      <w:pPr>
        <w:numPr>
          <w:ilvl w:val="0"/>
          <w:numId w:val="20"/>
        </w:numPr>
        <w:rPr>
          <w:i/>
        </w:rPr>
      </w:pPr>
      <w:r w:rsidRPr="00C75C26">
        <w:rPr>
          <w:color w:val="222222"/>
          <w:shd w:val="clear" w:color="auto" w:fill="FFFFFF"/>
        </w:rPr>
        <w:t>d</w:t>
      </w:r>
      <w:r w:rsidR="00832C59" w:rsidRPr="00C75C26">
        <w:rPr>
          <w:color w:val="222222"/>
          <w:shd w:val="clear" w:color="auto" w:fill="FFFFFF"/>
        </w:rPr>
        <w:t xml:space="preserve">esign, </w:t>
      </w:r>
    </w:p>
    <w:p w:rsidR="00832C59" w:rsidRPr="00C75C26" w:rsidRDefault="00832C59" w:rsidP="003C33CC">
      <w:pPr>
        <w:numPr>
          <w:ilvl w:val="0"/>
          <w:numId w:val="20"/>
        </w:numPr>
        <w:rPr>
          <w:i/>
        </w:rPr>
      </w:pPr>
      <w:r w:rsidRPr="00C75C26">
        <w:rPr>
          <w:color w:val="222222"/>
          <w:shd w:val="clear" w:color="auto" w:fill="FFFFFF"/>
        </w:rPr>
        <w:t xml:space="preserve">code, </w:t>
      </w:r>
    </w:p>
    <w:p w:rsidR="00832C59" w:rsidRPr="00C75C26" w:rsidRDefault="00832C59" w:rsidP="003C33CC">
      <w:pPr>
        <w:numPr>
          <w:ilvl w:val="0"/>
          <w:numId w:val="20"/>
        </w:numPr>
        <w:rPr>
          <w:i/>
        </w:rPr>
      </w:pPr>
      <w:r w:rsidRPr="00C75C26">
        <w:rPr>
          <w:color w:val="222222"/>
          <w:shd w:val="clear" w:color="auto" w:fill="FFFFFF"/>
        </w:rPr>
        <w:t>application</w:t>
      </w:r>
      <w:r w:rsidR="003D41A3" w:rsidRPr="00C75C26">
        <w:rPr>
          <w:color w:val="222222"/>
          <w:shd w:val="clear" w:color="auto" w:fill="FFFFFF"/>
        </w:rPr>
        <w:t>.</w:t>
      </w:r>
    </w:p>
    <w:p w:rsidR="00832C59" w:rsidRPr="00C75C26" w:rsidRDefault="00832C59" w:rsidP="00832C59">
      <w:pPr>
        <w:rPr>
          <w:i/>
        </w:rPr>
      </w:pPr>
    </w:p>
    <w:p w:rsidR="00832C59" w:rsidRPr="00C75C26" w:rsidRDefault="00832C59" w:rsidP="003D41A3">
      <w:pPr>
        <w:ind w:left="720"/>
        <w:rPr>
          <w:i/>
        </w:rPr>
      </w:pPr>
      <w:r w:rsidRPr="00C75C26">
        <w:rPr>
          <w:i/>
        </w:rPr>
        <w:t xml:space="preserve">Response: </w:t>
      </w:r>
    </w:p>
    <w:p w:rsidR="00832C59" w:rsidRPr="00C75C26" w:rsidRDefault="003D41A3" w:rsidP="003C33CC">
      <w:pPr>
        <w:numPr>
          <w:ilvl w:val="0"/>
          <w:numId w:val="20"/>
        </w:numPr>
      </w:pPr>
      <w:r w:rsidRPr="00C75C26">
        <w:t>a</w:t>
      </w:r>
      <w:r w:rsidR="00832C59" w:rsidRPr="00C75C26">
        <w:t xml:space="preserve">ccess state values, </w:t>
      </w:r>
    </w:p>
    <w:p w:rsidR="00832C59" w:rsidRPr="00C75C26" w:rsidRDefault="00832C59" w:rsidP="003C33CC">
      <w:pPr>
        <w:numPr>
          <w:ilvl w:val="0"/>
          <w:numId w:val="20"/>
        </w:numPr>
      </w:pPr>
      <w:r w:rsidRPr="00C75C26">
        <w:t xml:space="preserve">computes values, </w:t>
      </w:r>
    </w:p>
    <w:p w:rsidR="00832C59" w:rsidRPr="00C75C26" w:rsidRDefault="00832C59" w:rsidP="003C33CC">
      <w:pPr>
        <w:numPr>
          <w:ilvl w:val="0"/>
          <w:numId w:val="20"/>
        </w:numPr>
      </w:pPr>
      <w:r w:rsidRPr="00C75C26">
        <w:t>prepare test environment</w:t>
      </w:r>
      <w:r w:rsidR="003D41A3" w:rsidRPr="00C75C26">
        <w:t>.</w:t>
      </w:r>
    </w:p>
    <w:p w:rsidR="00832C59" w:rsidRPr="00C75C26" w:rsidRDefault="00832C59" w:rsidP="00832C59"/>
    <w:p w:rsidR="00832C59" w:rsidRPr="00C75C26" w:rsidRDefault="00832C59" w:rsidP="00832C59">
      <w:pPr>
        <w:ind w:left="720"/>
        <w:rPr>
          <w:i/>
        </w:rPr>
      </w:pPr>
      <w:r w:rsidRPr="00C75C26">
        <w:rPr>
          <w:i/>
        </w:rPr>
        <w:t xml:space="preserve">Response measure: </w:t>
      </w:r>
    </w:p>
    <w:p w:rsidR="00832C59" w:rsidRPr="00C75C26" w:rsidRDefault="003D41A3" w:rsidP="003C33CC">
      <w:pPr>
        <w:numPr>
          <w:ilvl w:val="0"/>
          <w:numId w:val="20"/>
        </w:numPr>
      </w:pPr>
      <w:r w:rsidRPr="00C75C26">
        <w:t>p</w:t>
      </w:r>
      <w:r w:rsidR="00832C59" w:rsidRPr="00C75C26">
        <w:t>ercent of statements executed</w:t>
      </w:r>
      <w:r w:rsidRPr="00C75C26">
        <w:t>,</w:t>
      </w:r>
    </w:p>
    <w:p w:rsidR="00832C59" w:rsidRPr="00C75C26" w:rsidRDefault="003D41A3" w:rsidP="003C33CC">
      <w:pPr>
        <w:numPr>
          <w:ilvl w:val="0"/>
          <w:numId w:val="20"/>
        </w:numPr>
      </w:pPr>
      <w:r w:rsidRPr="00C75C26">
        <w:t>p</w:t>
      </w:r>
      <w:r w:rsidR="00832C59" w:rsidRPr="00C75C26">
        <w:t>robability of failure if a fault exists</w:t>
      </w:r>
      <w:r w:rsidRPr="00C75C26">
        <w:t>,</w:t>
      </w:r>
    </w:p>
    <w:p w:rsidR="00832C59" w:rsidRPr="00C75C26" w:rsidRDefault="003D41A3" w:rsidP="003C33CC">
      <w:pPr>
        <w:numPr>
          <w:ilvl w:val="0"/>
          <w:numId w:val="20"/>
        </w:numPr>
      </w:pPr>
      <w:r w:rsidRPr="00C75C26">
        <w:t>t</w:t>
      </w:r>
      <w:r w:rsidR="00832C59" w:rsidRPr="00C75C26">
        <w:t>ime to perform tests</w:t>
      </w:r>
      <w:r w:rsidRPr="00C75C26">
        <w:t>,</w:t>
      </w:r>
    </w:p>
    <w:p w:rsidR="00832C59" w:rsidRPr="00C75C26" w:rsidRDefault="003D41A3" w:rsidP="003D41A3">
      <w:pPr>
        <w:numPr>
          <w:ilvl w:val="0"/>
          <w:numId w:val="20"/>
        </w:numPr>
      </w:pPr>
      <w:r w:rsidRPr="00C75C26">
        <w:t>t</w:t>
      </w:r>
      <w:r w:rsidR="00832C59" w:rsidRPr="00C75C26">
        <w:t>ime to prepare test environment</w:t>
      </w:r>
      <w:r w:rsidRPr="00C75C26">
        <w:t>.</w:t>
      </w:r>
    </w:p>
    <w:p w:rsidR="00832C59" w:rsidRPr="00C75C26" w:rsidRDefault="00832C59" w:rsidP="00832C59"/>
    <w:p w:rsidR="00832C59" w:rsidRPr="00C75C26" w:rsidRDefault="00832C59" w:rsidP="00832C59">
      <w:pPr>
        <w:ind w:left="720"/>
        <w:rPr>
          <w:i/>
        </w:rPr>
      </w:pPr>
      <w:r w:rsidRPr="00C75C26">
        <w:rPr>
          <w:i/>
        </w:rPr>
        <w:t xml:space="preserve">Tactics </w:t>
      </w:r>
      <w:r w:rsidRPr="00C75C26">
        <w:rPr>
          <w:vertAlign w:val="superscript"/>
        </w:rPr>
        <w:t>[3]</w:t>
      </w:r>
      <w:r w:rsidRPr="00C75C26">
        <w:rPr>
          <w:i/>
        </w:rPr>
        <w:t>:</w:t>
      </w:r>
    </w:p>
    <w:p w:rsidR="003D41A3" w:rsidRPr="00C75C26" w:rsidRDefault="003D41A3" w:rsidP="00832C59">
      <w:pPr>
        <w:ind w:left="720"/>
        <w:rPr>
          <w:i/>
        </w:rPr>
      </w:pPr>
    </w:p>
    <w:p w:rsidR="00832C59" w:rsidRPr="00C75C26" w:rsidRDefault="00832C59" w:rsidP="003C33CC">
      <w:pPr>
        <w:numPr>
          <w:ilvl w:val="0"/>
          <w:numId w:val="20"/>
        </w:numPr>
        <w:rPr>
          <w:i/>
        </w:rPr>
      </w:pPr>
      <w:r w:rsidRPr="00C75C26">
        <w:rPr>
          <w:i/>
        </w:rPr>
        <w:t>Record/playback</w:t>
      </w:r>
    </w:p>
    <w:p w:rsidR="00832C59" w:rsidRPr="00C75C26" w:rsidRDefault="001261CD" w:rsidP="00832C59">
      <w:r w:rsidRPr="00C75C26">
        <w:rPr>
          <w:i/>
        </w:rPr>
        <w:tab/>
      </w:r>
      <w:r w:rsidRPr="00C75C26">
        <w:rPr>
          <w:i/>
        </w:rPr>
        <w:tab/>
      </w:r>
      <w:r w:rsidRPr="00C75C26">
        <w:t>Saving the information that is crossing an interface and using it as the input or output for tests.</w:t>
      </w:r>
    </w:p>
    <w:p w:rsidR="003D41A3" w:rsidRPr="00C75C26" w:rsidRDefault="003D41A3" w:rsidP="00832C59"/>
    <w:p w:rsidR="00832C59" w:rsidRPr="00C75C26" w:rsidRDefault="001261CD" w:rsidP="003C33CC">
      <w:pPr>
        <w:numPr>
          <w:ilvl w:val="0"/>
          <w:numId w:val="20"/>
        </w:numPr>
        <w:rPr>
          <w:i/>
        </w:rPr>
      </w:pPr>
      <w:r w:rsidRPr="00C75C26">
        <w:rPr>
          <w:i/>
        </w:rPr>
        <w:t>Separate interface from implementation</w:t>
      </w:r>
    </w:p>
    <w:p w:rsidR="001261CD" w:rsidRPr="00C75C26" w:rsidRDefault="001261CD" w:rsidP="001261CD">
      <w:pPr>
        <w:rPr>
          <w:i/>
        </w:rPr>
      </w:pPr>
      <w:r w:rsidRPr="00C75C26">
        <w:rPr>
          <w:i/>
        </w:rPr>
        <w:tab/>
      </w:r>
      <w:r w:rsidRPr="00C75C26">
        <w:rPr>
          <w:i/>
        </w:rPr>
        <w:tab/>
      </w:r>
      <w:r w:rsidRPr="00C75C26">
        <w:t>Replace some components</w:t>
      </w:r>
      <w:r w:rsidR="00501893" w:rsidRPr="00C75C26">
        <w:t>’</w:t>
      </w:r>
      <w:r w:rsidRPr="00C75C26">
        <w:t xml:space="preserve"> implementation in order to test the rest of the system</w:t>
      </w:r>
      <w:r w:rsidRPr="00C75C26">
        <w:rPr>
          <w:i/>
        </w:rPr>
        <w:t>.</w:t>
      </w:r>
    </w:p>
    <w:p w:rsidR="003D41A3" w:rsidRPr="00C75C26" w:rsidRDefault="003D41A3" w:rsidP="001261CD">
      <w:pPr>
        <w:rPr>
          <w:i/>
        </w:rPr>
      </w:pPr>
    </w:p>
    <w:p w:rsidR="001261CD" w:rsidRPr="00C75C26" w:rsidRDefault="001261CD" w:rsidP="003C33CC">
      <w:pPr>
        <w:numPr>
          <w:ilvl w:val="0"/>
          <w:numId w:val="20"/>
        </w:numPr>
        <w:rPr>
          <w:i/>
        </w:rPr>
      </w:pPr>
      <w:r w:rsidRPr="00C75C26">
        <w:rPr>
          <w:i/>
        </w:rPr>
        <w:t>Specialize access routes/interfaces</w:t>
      </w:r>
    </w:p>
    <w:p w:rsidR="001261CD" w:rsidRPr="00C75C26" w:rsidRDefault="001261CD" w:rsidP="001261CD">
      <w:r w:rsidRPr="00C75C26">
        <w:rPr>
          <w:i/>
        </w:rPr>
        <w:tab/>
      </w:r>
      <w:r w:rsidRPr="00C75C26">
        <w:rPr>
          <w:i/>
        </w:rPr>
        <w:tab/>
      </w:r>
      <w:r w:rsidRPr="00C75C26">
        <w:t>Set variable values for a component through a test or independent from its normal execution.</w:t>
      </w:r>
    </w:p>
    <w:p w:rsidR="003D41A3" w:rsidRPr="00C75C26" w:rsidRDefault="003D41A3" w:rsidP="001261CD"/>
    <w:p w:rsidR="001261CD" w:rsidRPr="00C75C26" w:rsidRDefault="001261CD" w:rsidP="003C33CC">
      <w:pPr>
        <w:numPr>
          <w:ilvl w:val="0"/>
          <w:numId w:val="20"/>
        </w:numPr>
        <w:rPr>
          <w:i/>
        </w:rPr>
      </w:pPr>
      <w:r w:rsidRPr="00C75C26">
        <w:rPr>
          <w:i/>
        </w:rPr>
        <w:t>Built-in monitors</w:t>
      </w:r>
    </w:p>
    <w:p w:rsidR="001261CD" w:rsidRPr="00C75C26" w:rsidRDefault="001261CD" w:rsidP="001261CD">
      <w:r w:rsidRPr="00C75C26">
        <w:rPr>
          <w:i/>
        </w:rPr>
        <w:tab/>
      </w:r>
      <w:r w:rsidRPr="00C75C26">
        <w:rPr>
          <w:i/>
        </w:rPr>
        <w:tab/>
      </w:r>
      <w:r w:rsidRPr="00C75C26">
        <w:t>Components that supervise the system.</w:t>
      </w:r>
    </w:p>
    <w:p w:rsidR="001043BD" w:rsidRPr="00C75C26" w:rsidRDefault="001043BD" w:rsidP="001261CD"/>
    <w:p w:rsidR="001261CD" w:rsidRPr="00C75C26" w:rsidRDefault="003D41A3" w:rsidP="001261CD">
      <w:r w:rsidRPr="00C75C26">
        <w:tab/>
      </w:r>
      <w:r w:rsidR="001261CD" w:rsidRPr="00C75C26">
        <w:t>Different tactics will be used in order to obtain a te</w:t>
      </w:r>
      <w:r w:rsidR="001043BD" w:rsidRPr="00C75C26">
        <w:t>stable application. Tests will be made for each level of logic, UI and database operations. The number of tests will increase with the development of the application.</w:t>
      </w:r>
    </w:p>
    <w:p w:rsidR="00832C59" w:rsidRPr="00C75C26" w:rsidRDefault="00832C59" w:rsidP="00832C59"/>
    <w:p w:rsidR="0040432F" w:rsidRPr="00C75C26" w:rsidRDefault="0040432F" w:rsidP="0040432F">
      <w:pPr>
        <w:pStyle w:val="Heading2"/>
        <w:rPr>
          <w:rFonts w:ascii="Times New Roman" w:hAnsi="Times New Roman"/>
        </w:rPr>
      </w:pPr>
      <w:bookmarkStart w:id="8" w:name="_Toc509519865"/>
      <w:r w:rsidRPr="00C75C26">
        <w:rPr>
          <w:rFonts w:ascii="Times New Roman" w:hAnsi="Times New Roman"/>
        </w:rPr>
        <w:t>Usability</w:t>
      </w:r>
      <w:bookmarkEnd w:id="8"/>
    </w:p>
    <w:p w:rsidR="003D41A3" w:rsidRPr="00C75C26" w:rsidRDefault="003D41A3" w:rsidP="003D41A3"/>
    <w:p w:rsidR="001043BD" w:rsidRPr="00C75C26" w:rsidRDefault="001043BD" w:rsidP="001043BD">
      <w:pPr>
        <w:ind w:left="720"/>
        <w:rPr>
          <w:i/>
        </w:rPr>
      </w:pPr>
      <w:r w:rsidRPr="00C75C26">
        <w:rPr>
          <w:i/>
        </w:rPr>
        <w:t>Definition:</w:t>
      </w:r>
    </w:p>
    <w:p w:rsidR="003D41A3" w:rsidRPr="00C75C26" w:rsidRDefault="003D41A3" w:rsidP="001043BD">
      <w:pPr>
        <w:ind w:left="720"/>
        <w:rPr>
          <w:i/>
        </w:rPr>
      </w:pPr>
    </w:p>
    <w:p w:rsidR="001043BD" w:rsidRPr="00C75C26" w:rsidRDefault="001043BD" w:rsidP="001043BD">
      <w:pPr>
        <w:ind w:left="720"/>
        <w:rPr>
          <w:i/>
        </w:rPr>
      </w:pPr>
      <w:r w:rsidRPr="00C75C26">
        <w:tab/>
        <w:t>This quality measure how intuitive, easy and simple is the user’s interaction with the application.</w:t>
      </w:r>
    </w:p>
    <w:p w:rsidR="001043BD" w:rsidRPr="00C75C26" w:rsidRDefault="001043BD" w:rsidP="001043BD">
      <w:pPr>
        <w:ind w:left="720"/>
        <w:rPr>
          <w:i/>
        </w:rPr>
      </w:pPr>
    </w:p>
    <w:p w:rsidR="001043BD" w:rsidRPr="00C75C26" w:rsidRDefault="001043BD" w:rsidP="001043BD">
      <w:pPr>
        <w:ind w:left="720"/>
        <w:rPr>
          <w:i/>
        </w:rPr>
      </w:pPr>
      <w:r w:rsidRPr="00C75C26">
        <w:rPr>
          <w:i/>
        </w:rPr>
        <w:t xml:space="preserve">Source of stimulus: </w:t>
      </w:r>
    </w:p>
    <w:p w:rsidR="001043BD" w:rsidRPr="00C75C26" w:rsidRDefault="003D41A3" w:rsidP="003C33CC">
      <w:pPr>
        <w:numPr>
          <w:ilvl w:val="0"/>
          <w:numId w:val="20"/>
        </w:numPr>
        <w:rPr>
          <w:i/>
        </w:rPr>
      </w:pPr>
      <w:r w:rsidRPr="00C75C26">
        <w:t>U</w:t>
      </w:r>
      <w:r w:rsidR="001043BD" w:rsidRPr="00C75C26">
        <w:t>ser</w:t>
      </w:r>
      <w:r w:rsidRPr="00C75C26">
        <w:t>/</w:t>
      </w:r>
    </w:p>
    <w:p w:rsidR="001043BD" w:rsidRPr="00C75C26" w:rsidRDefault="001043BD" w:rsidP="001043BD">
      <w:pPr>
        <w:rPr>
          <w:i/>
        </w:rPr>
      </w:pPr>
    </w:p>
    <w:p w:rsidR="001043BD" w:rsidRPr="00C75C26" w:rsidRDefault="001043BD" w:rsidP="001043BD">
      <w:pPr>
        <w:ind w:left="720"/>
        <w:rPr>
          <w:i/>
        </w:rPr>
      </w:pPr>
      <w:r w:rsidRPr="00C75C26">
        <w:rPr>
          <w:i/>
        </w:rPr>
        <w:t xml:space="preserve">Stimulus: </w:t>
      </w:r>
    </w:p>
    <w:p w:rsidR="001043BD" w:rsidRPr="00C75C26" w:rsidRDefault="003D41A3" w:rsidP="003C33CC">
      <w:pPr>
        <w:pStyle w:val="BodyText"/>
        <w:numPr>
          <w:ilvl w:val="0"/>
          <w:numId w:val="20"/>
        </w:numPr>
        <w:spacing w:after="0"/>
        <w:rPr>
          <w:sz w:val="22"/>
        </w:rPr>
      </w:pPr>
      <w:r w:rsidRPr="00C75C26">
        <w:rPr>
          <w:color w:val="222222"/>
          <w:szCs w:val="18"/>
          <w:shd w:val="clear" w:color="auto" w:fill="FFFFFF"/>
        </w:rPr>
        <w:t>l</w:t>
      </w:r>
      <w:r w:rsidR="001043BD" w:rsidRPr="00C75C26">
        <w:rPr>
          <w:color w:val="222222"/>
          <w:szCs w:val="18"/>
          <w:shd w:val="clear" w:color="auto" w:fill="FFFFFF"/>
        </w:rPr>
        <w:t>earn system features,</w:t>
      </w:r>
    </w:p>
    <w:p w:rsidR="001043BD" w:rsidRPr="00C75C26" w:rsidRDefault="001043BD" w:rsidP="003C33CC">
      <w:pPr>
        <w:pStyle w:val="BodyText"/>
        <w:numPr>
          <w:ilvl w:val="0"/>
          <w:numId w:val="20"/>
        </w:numPr>
        <w:spacing w:after="0"/>
        <w:rPr>
          <w:sz w:val="22"/>
        </w:rPr>
      </w:pPr>
      <w:r w:rsidRPr="00C75C26">
        <w:rPr>
          <w:color w:val="222222"/>
          <w:szCs w:val="18"/>
          <w:shd w:val="clear" w:color="auto" w:fill="FFFFFF"/>
        </w:rPr>
        <w:t>use system efficiently,</w:t>
      </w:r>
    </w:p>
    <w:p w:rsidR="001043BD" w:rsidRPr="00C75C26" w:rsidRDefault="001043BD" w:rsidP="003C33CC">
      <w:pPr>
        <w:pStyle w:val="BodyText"/>
        <w:numPr>
          <w:ilvl w:val="0"/>
          <w:numId w:val="20"/>
        </w:numPr>
        <w:spacing w:after="0"/>
        <w:rPr>
          <w:sz w:val="22"/>
        </w:rPr>
      </w:pPr>
      <w:r w:rsidRPr="00C75C26">
        <w:rPr>
          <w:color w:val="222222"/>
          <w:szCs w:val="18"/>
          <w:shd w:val="clear" w:color="auto" w:fill="FFFFFF"/>
        </w:rPr>
        <w:t>minimize error impact,</w:t>
      </w:r>
    </w:p>
    <w:p w:rsidR="001043BD" w:rsidRPr="00C75C26" w:rsidRDefault="003D41A3" w:rsidP="003C33CC">
      <w:pPr>
        <w:pStyle w:val="BodyText"/>
        <w:numPr>
          <w:ilvl w:val="0"/>
          <w:numId w:val="20"/>
        </w:numPr>
        <w:spacing w:after="0"/>
        <w:rPr>
          <w:sz w:val="22"/>
        </w:rPr>
      </w:pPr>
      <w:r w:rsidRPr="00C75C26">
        <w:rPr>
          <w:color w:val="222222"/>
          <w:szCs w:val="18"/>
          <w:shd w:val="clear" w:color="auto" w:fill="FFFFFF"/>
        </w:rPr>
        <w:t>adapt system.</w:t>
      </w:r>
    </w:p>
    <w:p w:rsidR="003D41A3" w:rsidRPr="00C75C26" w:rsidRDefault="003D41A3" w:rsidP="003D41A3">
      <w:pPr>
        <w:pStyle w:val="BodyText"/>
        <w:spacing w:after="0"/>
        <w:rPr>
          <w:sz w:val="22"/>
        </w:rPr>
      </w:pPr>
    </w:p>
    <w:p w:rsidR="001043BD" w:rsidRPr="00C75C26" w:rsidRDefault="001043BD" w:rsidP="001043BD">
      <w:pPr>
        <w:ind w:left="720"/>
        <w:rPr>
          <w:i/>
        </w:rPr>
      </w:pPr>
      <w:r w:rsidRPr="00C75C26">
        <w:rPr>
          <w:i/>
        </w:rPr>
        <w:t>Environment:</w:t>
      </w:r>
    </w:p>
    <w:p w:rsidR="001043BD" w:rsidRPr="00C75C26" w:rsidRDefault="003D41A3" w:rsidP="003C33CC">
      <w:pPr>
        <w:numPr>
          <w:ilvl w:val="0"/>
          <w:numId w:val="20"/>
        </w:numPr>
      </w:pPr>
      <w:r w:rsidRPr="00C75C26">
        <w:t>r</w:t>
      </w:r>
      <w:r w:rsidR="001043BD" w:rsidRPr="00C75C26">
        <w:t>untime or configuration time</w:t>
      </w:r>
      <w:r w:rsidRPr="00C75C26">
        <w:t>.</w:t>
      </w:r>
    </w:p>
    <w:p w:rsidR="001043BD" w:rsidRPr="00C75C26" w:rsidRDefault="001043BD" w:rsidP="001043BD">
      <w:pPr>
        <w:rPr>
          <w:i/>
        </w:rPr>
      </w:pPr>
    </w:p>
    <w:p w:rsidR="001043BD" w:rsidRPr="00C75C26" w:rsidRDefault="001043BD" w:rsidP="001043BD">
      <w:pPr>
        <w:ind w:left="720"/>
        <w:rPr>
          <w:i/>
        </w:rPr>
      </w:pPr>
      <w:r w:rsidRPr="00C75C26">
        <w:rPr>
          <w:i/>
        </w:rPr>
        <w:t>Artifact:</w:t>
      </w:r>
    </w:p>
    <w:p w:rsidR="001043BD" w:rsidRPr="00C75C26" w:rsidRDefault="001043BD" w:rsidP="003C33CC">
      <w:pPr>
        <w:numPr>
          <w:ilvl w:val="0"/>
          <w:numId w:val="20"/>
        </w:numPr>
        <w:rPr>
          <w:i/>
          <w:sz w:val="22"/>
        </w:rPr>
      </w:pPr>
      <w:r w:rsidRPr="00C75C26">
        <w:rPr>
          <w:color w:val="222222"/>
          <w:szCs w:val="18"/>
          <w:shd w:val="clear" w:color="auto" w:fill="FFFFFF"/>
        </w:rPr>
        <w:t>system</w:t>
      </w:r>
      <w:r w:rsidR="003D41A3" w:rsidRPr="00C75C26">
        <w:rPr>
          <w:color w:val="222222"/>
          <w:szCs w:val="18"/>
          <w:shd w:val="clear" w:color="auto" w:fill="FFFFFF"/>
        </w:rPr>
        <w:t>.</w:t>
      </w:r>
    </w:p>
    <w:p w:rsidR="001043BD" w:rsidRPr="00C75C26" w:rsidRDefault="001043BD" w:rsidP="001043BD">
      <w:pPr>
        <w:rPr>
          <w:i/>
        </w:rPr>
      </w:pPr>
    </w:p>
    <w:p w:rsidR="001043BD" w:rsidRPr="00C75C26" w:rsidRDefault="001043BD" w:rsidP="001043BD">
      <w:pPr>
        <w:ind w:left="720"/>
        <w:rPr>
          <w:i/>
        </w:rPr>
      </w:pPr>
      <w:r w:rsidRPr="00C75C26">
        <w:rPr>
          <w:i/>
        </w:rPr>
        <w:t xml:space="preserve">Response: </w:t>
      </w:r>
    </w:p>
    <w:p w:rsidR="001043BD" w:rsidRPr="00C75C26" w:rsidRDefault="003D41A3" w:rsidP="003C33CC">
      <w:pPr>
        <w:pStyle w:val="NormalWeb"/>
        <w:numPr>
          <w:ilvl w:val="0"/>
          <w:numId w:val="20"/>
        </w:numPr>
        <w:shd w:val="clear" w:color="auto" w:fill="FFFFFF"/>
        <w:spacing w:before="0" w:beforeAutospacing="0" w:after="0" w:afterAutospacing="0"/>
        <w:rPr>
          <w:color w:val="222222"/>
          <w:sz w:val="20"/>
          <w:szCs w:val="18"/>
        </w:rPr>
      </w:pPr>
      <w:r w:rsidRPr="00C75C26">
        <w:rPr>
          <w:color w:val="222222"/>
          <w:sz w:val="20"/>
          <w:szCs w:val="18"/>
        </w:rPr>
        <w:t>l</w:t>
      </w:r>
      <w:r w:rsidR="001043BD" w:rsidRPr="00C75C26">
        <w:rPr>
          <w:color w:val="222222"/>
          <w:sz w:val="20"/>
          <w:szCs w:val="18"/>
        </w:rPr>
        <w:t>earn features</w:t>
      </w:r>
      <w:r w:rsidRPr="00C75C26">
        <w:rPr>
          <w:color w:val="222222"/>
          <w:sz w:val="20"/>
          <w:szCs w:val="18"/>
        </w:rPr>
        <w:t>,</w:t>
      </w:r>
      <w:r w:rsidR="001043BD" w:rsidRPr="00C75C26">
        <w:rPr>
          <w:color w:val="222222"/>
          <w:sz w:val="20"/>
          <w:szCs w:val="18"/>
        </w:rPr>
        <w:t xml:space="preserve"> </w:t>
      </w:r>
    </w:p>
    <w:p w:rsidR="001043BD" w:rsidRPr="00C75C26" w:rsidRDefault="003D41A3" w:rsidP="003C33CC">
      <w:pPr>
        <w:pStyle w:val="NormalWeb"/>
        <w:numPr>
          <w:ilvl w:val="0"/>
          <w:numId w:val="20"/>
        </w:numPr>
        <w:shd w:val="clear" w:color="auto" w:fill="FFFFFF"/>
        <w:spacing w:before="0" w:beforeAutospacing="0" w:after="0" w:afterAutospacing="0"/>
        <w:rPr>
          <w:color w:val="222222"/>
          <w:sz w:val="20"/>
          <w:szCs w:val="18"/>
        </w:rPr>
      </w:pPr>
      <w:r w:rsidRPr="00C75C26">
        <w:rPr>
          <w:color w:val="222222"/>
          <w:sz w:val="20"/>
          <w:szCs w:val="18"/>
        </w:rPr>
        <w:t>u</w:t>
      </w:r>
      <w:r w:rsidR="001043BD" w:rsidRPr="00C75C26">
        <w:rPr>
          <w:color w:val="222222"/>
          <w:sz w:val="20"/>
          <w:szCs w:val="18"/>
        </w:rPr>
        <w:t>se system efficiently</w:t>
      </w:r>
      <w:r w:rsidRPr="00C75C26">
        <w:rPr>
          <w:color w:val="222222"/>
          <w:sz w:val="20"/>
          <w:szCs w:val="18"/>
        </w:rPr>
        <w:t>,</w:t>
      </w:r>
      <w:r w:rsidR="001043BD" w:rsidRPr="00C75C26">
        <w:rPr>
          <w:color w:val="222222"/>
          <w:sz w:val="20"/>
          <w:szCs w:val="18"/>
        </w:rPr>
        <w:t xml:space="preserve"> </w:t>
      </w:r>
    </w:p>
    <w:p w:rsidR="001043BD" w:rsidRPr="00C75C26" w:rsidRDefault="003D41A3" w:rsidP="003C33CC">
      <w:pPr>
        <w:pStyle w:val="NormalWeb"/>
        <w:numPr>
          <w:ilvl w:val="0"/>
          <w:numId w:val="20"/>
        </w:numPr>
        <w:shd w:val="clear" w:color="auto" w:fill="FFFFFF"/>
        <w:spacing w:before="0" w:beforeAutospacing="0" w:after="0" w:afterAutospacing="0"/>
        <w:rPr>
          <w:color w:val="222222"/>
          <w:sz w:val="20"/>
          <w:szCs w:val="18"/>
        </w:rPr>
      </w:pPr>
      <w:r w:rsidRPr="00C75C26">
        <w:rPr>
          <w:color w:val="222222"/>
          <w:sz w:val="20"/>
          <w:szCs w:val="18"/>
        </w:rPr>
        <w:t>m</w:t>
      </w:r>
      <w:r w:rsidR="001043BD" w:rsidRPr="00C75C26">
        <w:rPr>
          <w:color w:val="222222"/>
          <w:sz w:val="20"/>
          <w:szCs w:val="18"/>
        </w:rPr>
        <w:t>inimize error impact</w:t>
      </w:r>
      <w:r w:rsidRPr="00C75C26">
        <w:rPr>
          <w:color w:val="222222"/>
          <w:sz w:val="20"/>
          <w:szCs w:val="18"/>
        </w:rPr>
        <w:t>,</w:t>
      </w:r>
      <w:r w:rsidR="001043BD" w:rsidRPr="00C75C26">
        <w:rPr>
          <w:color w:val="222222"/>
          <w:sz w:val="20"/>
          <w:szCs w:val="18"/>
        </w:rPr>
        <w:t xml:space="preserve"> </w:t>
      </w:r>
    </w:p>
    <w:p w:rsidR="001043BD" w:rsidRPr="00C75C26" w:rsidRDefault="003D41A3" w:rsidP="003C33CC">
      <w:pPr>
        <w:pStyle w:val="NormalWeb"/>
        <w:numPr>
          <w:ilvl w:val="0"/>
          <w:numId w:val="20"/>
        </w:numPr>
        <w:shd w:val="clear" w:color="auto" w:fill="FFFFFF"/>
        <w:spacing w:before="0" w:beforeAutospacing="0" w:after="0" w:afterAutospacing="0"/>
        <w:rPr>
          <w:color w:val="222222"/>
          <w:sz w:val="20"/>
          <w:szCs w:val="18"/>
        </w:rPr>
      </w:pPr>
      <w:r w:rsidRPr="00C75C26">
        <w:rPr>
          <w:color w:val="222222"/>
          <w:sz w:val="20"/>
          <w:szCs w:val="18"/>
        </w:rPr>
        <w:t>c</w:t>
      </w:r>
      <w:r w:rsidR="001043BD" w:rsidRPr="00C75C26">
        <w:rPr>
          <w:color w:val="222222"/>
          <w:sz w:val="20"/>
          <w:szCs w:val="18"/>
        </w:rPr>
        <w:t>omfort</w:t>
      </w:r>
      <w:r w:rsidRPr="00C75C26">
        <w:rPr>
          <w:color w:val="222222"/>
          <w:sz w:val="20"/>
          <w:szCs w:val="18"/>
        </w:rPr>
        <w:t>.</w:t>
      </w:r>
      <w:r w:rsidR="001043BD" w:rsidRPr="00C75C26">
        <w:rPr>
          <w:color w:val="222222"/>
          <w:sz w:val="20"/>
          <w:szCs w:val="18"/>
        </w:rPr>
        <w:t xml:space="preserve"> </w:t>
      </w:r>
    </w:p>
    <w:p w:rsidR="001043BD" w:rsidRPr="00C75C26" w:rsidRDefault="001043BD" w:rsidP="001043BD"/>
    <w:p w:rsidR="001043BD" w:rsidRPr="00C75C26" w:rsidRDefault="001043BD" w:rsidP="001043BD">
      <w:pPr>
        <w:ind w:left="720"/>
        <w:rPr>
          <w:i/>
        </w:rPr>
      </w:pPr>
      <w:r w:rsidRPr="00C75C26">
        <w:rPr>
          <w:i/>
        </w:rPr>
        <w:t xml:space="preserve">Response measure: </w:t>
      </w:r>
    </w:p>
    <w:p w:rsidR="001043BD" w:rsidRPr="00C75C26" w:rsidRDefault="003D41A3" w:rsidP="003C33CC">
      <w:pPr>
        <w:numPr>
          <w:ilvl w:val="0"/>
          <w:numId w:val="20"/>
        </w:numPr>
        <w:rPr>
          <w:sz w:val="22"/>
        </w:rPr>
      </w:pPr>
      <w:r w:rsidRPr="00C75C26">
        <w:rPr>
          <w:color w:val="222222"/>
          <w:szCs w:val="18"/>
          <w:shd w:val="clear" w:color="auto" w:fill="FFFFFF"/>
        </w:rPr>
        <w:t>t</w:t>
      </w:r>
      <w:r w:rsidR="001043BD" w:rsidRPr="00C75C26">
        <w:rPr>
          <w:color w:val="222222"/>
          <w:szCs w:val="18"/>
          <w:shd w:val="clear" w:color="auto" w:fill="FFFFFF"/>
        </w:rPr>
        <w:t>ask time,</w:t>
      </w:r>
    </w:p>
    <w:p w:rsidR="001043BD" w:rsidRPr="00C75C26" w:rsidRDefault="001043BD" w:rsidP="003C33CC">
      <w:pPr>
        <w:numPr>
          <w:ilvl w:val="0"/>
          <w:numId w:val="20"/>
        </w:numPr>
        <w:rPr>
          <w:sz w:val="22"/>
        </w:rPr>
      </w:pPr>
      <w:r w:rsidRPr="00C75C26">
        <w:rPr>
          <w:color w:val="222222"/>
          <w:szCs w:val="18"/>
          <w:shd w:val="clear" w:color="auto" w:fill="FFFFFF"/>
        </w:rPr>
        <w:t xml:space="preserve">number of errors, </w:t>
      </w:r>
    </w:p>
    <w:p w:rsidR="001043BD" w:rsidRPr="00C75C26" w:rsidRDefault="001043BD" w:rsidP="003C33CC">
      <w:pPr>
        <w:numPr>
          <w:ilvl w:val="0"/>
          <w:numId w:val="20"/>
        </w:numPr>
        <w:rPr>
          <w:sz w:val="22"/>
        </w:rPr>
      </w:pPr>
      <w:r w:rsidRPr="00C75C26">
        <w:rPr>
          <w:color w:val="222222"/>
          <w:szCs w:val="18"/>
          <w:shd w:val="clear" w:color="auto" w:fill="FFFFFF"/>
        </w:rPr>
        <w:t xml:space="preserve">number of problems solved, </w:t>
      </w:r>
    </w:p>
    <w:p w:rsidR="001043BD" w:rsidRPr="00C75C26" w:rsidRDefault="001043BD" w:rsidP="003C33CC">
      <w:pPr>
        <w:numPr>
          <w:ilvl w:val="0"/>
          <w:numId w:val="20"/>
        </w:numPr>
        <w:rPr>
          <w:sz w:val="22"/>
        </w:rPr>
      </w:pPr>
      <w:r w:rsidRPr="00C75C26">
        <w:rPr>
          <w:color w:val="222222"/>
          <w:szCs w:val="18"/>
          <w:shd w:val="clear" w:color="auto" w:fill="FFFFFF"/>
        </w:rPr>
        <w:t xml:space="preserve">user satisfaction, </w:t>
      </w:r>
    </w:p>
    <w:p w:rsidR="001043BD" w:rsidRPr="00C75C26" w:rsidRDefault="001043BD" w:rsidP="003C33CC">
      <w:pPr>
        <w:numPr>
          <w:ilvl w:val="0"/>
          <w:numId w:val="20"/>
        </w:numPr>
        <w:rPr>
          <w:sz w:val="22"/>
        </w:rPr>
      </w:pPr>
      <w:r w:rsidRPr="00C75C26">
        <w:rPr>
          <w:color w:val="222222"/>
          <w:szCs w:val="18"/>
          <w:shd w:val="clear" w:color="auto" w:fill="FFFFFF"/>
        </w:rPr>
        <w:t xml:space="preserve">gain of user knowledge, </w:t>
      </w:r>
    </w:p>
    <w:p w:rsidR="001043BD" w:rsidRPr="00C75C26" w:rsidRDefault="001043BD" w:rsidP="003C33CC">
      <w:pPr>
        <w:numPr>
          <w:ilvl w:val="0"/>
          <w:numId w:val="20"/>
        </w:numPr>
        <w:rPr>
          <w:sz w:val="22"/>
        </w:rPr>
      </w:pPr>
      <w:r w:rsidRPr="00C75C26">
        <w:rPr>
          <w:color w:val="222222"/>
          <w:szCs w:val="18"/>
          <w:shd w:val="clear" w:color="auto" w:fill="FFFFFF"/>
        </w:rPr>
        <w:t xml:space="preserve">ratio of successful operations, </w:t>
      </w:r>
    </w:p>
    <w:p w:rsidR="001043BD" w:rsidRPr="00C75C26" w:rsidRDefault="001043BD" w:rsidP="003C33CC">
      <w:pPr>
        <w:numPr>
          <w:ilvl w:val="0"/>
          <w:numId w:val="20"/>
        </w:numPr>
        <w:rPr>
          <w:sz w:val="22"/>
        </w:rPr>
      </w:pPr>
      <w:r w:rsidRPr="00C75C26">
        <w:rPr>
          <w:color w:val="222222"/>
          <w:szCs w:val="18"/>
          <w:shd w:val="clear" w:color="auto" w:fill="FFFFFF"/>
        </w:rPr>
        <w:t>amount of time/data lost</w:t>
      </w:r>
      <w:r w:rsidR="003D41A3" w:rsidRPr="00C75C26">
        <w:rPr>
          <w:color w:val="222222"/>
          <w:szCs w:val="18"/>
          <w:shd w:val="clear" w:color="auto" w:fill="FFFFFF"/>
        </w:rPr>
        <w:t>.</w:t>
      </w:r>
    </w:p>
    <w:p w:rsidR="001043BD" w:rsidRPr="00C75C26" w:rsidRDefault="001043BD" w:rsidP="001043BD">
      <w:pPr>
        <w:rPr>
          <w:sz w:val="22"/>
        </w:rPr>
      </w:pPr>
    </w:p>
    <w:p w:rsidR="001043BD" w:rsidRPr="00C75C26" w:rsidRDefault="001043BD" w:rsidP="001043BD">
      <w:pPr>
        <w:ind w:left="720"/>
        <w:rPr>
          <w:i/>
          <w:sz w:val="22"/>
        </w:rPr>
      </w:pPr>
      <w:r w:rsidRPr="00C75C26">
        <w:rPr>
          <w:i/>
          <w:sz w:val="22"/>
        </w:rPr>
        <w:t xml:space="preserve">Tactics </w:t>
      </w:r>
      <w:r w:rsidRPr="00C75C26">
        <w:rPr>
          <w:sz w:val="22"/>
          <w:vertAlign w:val="superscript"/>
        </w:rPr>
        <w:t>[3]</w:t>
      </w:r>
      <w:r w:rsidRPr="00C75C26">
        <w:rPr>
          <w:i/>
          <w:sz w:val="22"/>
        </w:rPr>
        <w:t>:</w:t>
      </w:r>
    </w:p>
    <w:p w:rsidR="003D41A3" w:rsidRPr="00C75C26" w:rsidRDefault="003D41A3" w:rsidP="001043BD">
      <w:pPr>
        <w:ind w:left="720"/>
        <w:rPr>
          <w:i/>
          <w:sz w:val="22"/>
        </w:rPr>
      </w:pPr>
    </w:p>
    <w:p w:rsidR="0040432F" w:rsidRPr="00C75C26" w:rsidRDefault="009B0E6A" w:rsidP="003C33CC">
      <w:pPr>
        <w:numPr>
          <w:ilvl w:val="0"/>
          <w:numId w:val="20"/>
        </w:numPr>
        <w:rPr>
          <w:i/>
        </w:rPr>
      </w:pPr>
      <w:r w:rsidRPr="00C75C26">
        <w:rPr>
          <w:i/>
        </w:rPr>
        <w:t>Separate the user interface from the rest of the application</w:t>
      </w:r>
    </w:p>
    <w:p w:rsidR="009B0E6A" w:rsidRPr="00C75C26" w:rsidRDefault="009B0E6A" w:rsidP="009B0E6A">
      <w:r w:rsidRPr="00C75C26">
        <w:tab/>
      </w:r>
      <w:r w:rsidRPr="00C75C26">
        <w:tab/>
        <w:t xml:space="preserve">The UI may change more often that other components, so a separation between UI and the rest of </w:t>
      </w:r>
      <w:r w:rsidR="00501893" w:rsidRPr="00C75C26">
        <w:tab/>
      </w:r>
      <w:r w:rsidRPr="00C75C26">
        <w:t>the application will ease the later modifications.</w:t>
      </w:r>
    </w:p>
    <w:p w:rsidR="003D41A3" w:rsidRPr="00C75C26" w:rsidRDefault="003D41A3" w:rsidP="009B0E6A"/>
    <w:p w:rsidR="009B0E6A" w:rsidRPr="00C75C26" w:rsidRDefault="009B0E6A" w:rsidP="003C33CC">
      <w:pPr>
        <w:numPr>
          <w:ilvl w:val="0"/>
          <w:numId w:val="20"/>
        </w:numPr>
        <w:rPr>
          <w:i/>
        </w:rPr>
      </w:pPr>
      <w:r w:rsidRPr="00C75C26">
        <w:rPr>
          <w:i/>
        </w:rPr>
        <w:t>Maintain a model of the task</w:t>
      </w:r>
    </w:p>
    <w:p w:rsidR="009B0E6A" w:rsidRPr="00C75C26" w:rsidRDefault="009B0E6A" w:rsidP="009B0E6A">
      <w:r w:rsidRPr="00C75C26">
        <w:tab/>
      </w:r>
      <w:r w:rsidRPr="00C75C26">
        <w:tab/>
        <w:t>The system can provide assistance to the user.</w:t>
      </w:r>
    </w:p>
    <w:p w:rsidR="003D41A3" w:rsidRPr="00C75C26" w:rsidRDefault="003D41A3" w:rsidP="009B0E6A"/>
    <w:p w:rsidR="009B0E6A" w:rsidRPr="00C75C26" w:rsidRDefault="009B0E6A" w:rsidP="003C33CC">
      <w:pPr>
        <w:numPr>
          <w:ilvl w:val="0"/>
          <w:numId w:val="20"/>
        </w:numPr>
        <w:rPr>
          <w:i/>
        </w:rPr>
      </w:pPr>
      <w:r w:rsidRPr="00C75C26">
        <w:rPr>
          <w:i/>
        </w:rPr>
        <w:t>Maintain a model of the user</w:t>
      </w:r>
    </w:p>
    <w:p w:rsidR="009B0E6A" w:rsidRPr="00C75C26" w:rsidRDefault="009B0E6A" w:rsidP="009B0E6A">
      <w:r w:rsidRPr="00C75C26">
        <w:tab/>
      </w:r>
      <w:r w:rsidRPr="00C75C26">
        <w:tab/>
        <w:t>The system can configure the UI personalized for user time response.</w:t>
      </w:r>
    </w:p>
    <w:p w:rsidR="003D41A3" w:rsidRPr="00C75C26" w:rsidRDefault="003D41A3" w:rsidP="009B0E6A"/>
    <w:p w:rsidR="009B0E6A" w:rsidRPr="00C75C26" w:rsidRDefault="009B0E6A" w:rsidP="003C33CC">
      <w:pPr>
        <w:numPr>
          <w:ilvl w:val="0"/>
          <w:numId w:val="20"/>
        </w:numPr>
        <w:rPr>
          <w:i/>
        </w:rPr>
      </w:pPr>
      <w:r w:rsidRPr="00C75C26">
        <w:rPr>
          <w:i/>
        </w:rPr>
        <w:t>Maintain a model of the system</w:t>
      </w:r>
    </w:p>
    <w:p w:rsidR="009B0E6A" w:rsidRPr="00C75C26" w:rsidRDefault="009B0E6A" w:rsidP="009B0E6A">
      <w:r w:rsidRPr="00C75C26">
        <w:tab/>
      </w:r>
      <w:r w:rsidRPr="00C75C26">
        <w:tab/>
        <w:t>The system can inform the user about the duration of a task.</w:t>
      </w:r>
    </w:p>
    <w:p w:rsidR="009B0E6A" w:rsidRPr="00C75C26" w:rsidRDefault="009B0E6A" w:rsidP="009B0E6A"/>
    <w:p w:rsidR="009B0E6A" w:rsidRPr="00C75C26" w:rsidRDefault="003D41A3" w:rsidP="009B0E6A">
      <w:r w:rsidRPr="00C75C26">
        <w:tab/>
      </w:r>
      <w:r w:rsidR="009B0E6A" w:rsidRPr="00C75C26">
        <w:t>The application will have a friendly UI, simple and capable to learn a user how it works from the first utilization.</w:t>
      </w:r>
      <w:r w:rsidRPr="00C75C26">
        <w:t xml:space="preserve"> </w:t>
      </w:r>
      <w:r w:rsidR="009B0E6A" w:rsidRPr="00C75C26">
        <w:t xml:space="preserve">Information about user’s error will be display, for </w:t>
      </w:r>
      <w:r w:rsidR="00501893" w:rsidRPr="00C75C26">
        <w:t>example when incorrect data is</w:t>
      </w:r>
      <w:r w:rsidR="009B0E6A" w:rsidRPr="00C75C26">
        <w:t xml:space="preserve"> introduced.</w:t>
      </w:r>
    </w:p>
    <w:p w:rsidR="009B0E6A" w:rsidRPr="00C75C26" w:rsidRDefault="009B0E6A" w:rsidP="009B0E6A"/>
    <w:p w:rsidR="00E421C6" w:rsidRPr="00C75C26" w:rsidRDefault="00AD64E8">
      <w:pPr>
        <w:pStyle w:val="Heading1"/>
        <w:rPr>
          <w:rFonts w:ascii="Times New Roman" w:hAnsi="Times New Roman"/>
        </w:rPr>
      </w:pPr>
      <w:bookmarkStart w:id="9" w:name="_Toc509519866"/>
      <w:r w:rsidRPr="00C75C26">
        <w:rPr>
          <w:rFonts w:ascii="Times New Roman" w:hAnsi="Times New Roman"/>
        </w:rPr>
        <w:t>Design Constraints</w:t>
      </w:r>
      <w:bookmarkEnd w:id="9"/>
    </w:p>
    <w:p w:rsidR="00347FA5" w:rsidRPr="00C75C26" w:rsidRDefault="00C43C75" w:rsidP="00321793">
      <w:pPr>
        <w:pStyle w:val="InfoBlue"/>
      </w:pPr>
      <w:r w:rsidRPr="00C75C26">
        <w:t>Software language</w:t>
      </w:r>
    </w:p>
    <w:p w:rsidR="00C43C75" w:rsidRPr="00C75C26" w:rsidRDefault="003D41A3" w:rsidP="00C43C75">
      <w:pPr>
        <w:pStyle w:val="BodyText"/>
      </w:pPr>
      <w:r w:rsidRPr="00C75C26">
        <w:tab/>
      </w:r>
      <w:r w:rsidR="00C43C75" w:rsidRPr="00C75C26">
        <w:t>The language used for this application will be JavaScript. The reason for this decision is that the language offer flexibility both for front-end and back-end. Also, there are various framework which can make the interaction with the language much easier.</w:t>
      </w:r>
    </w:p>
    <w:p w:rsidR="00347FA5" w:rsidRPr="00C75C26" w:rsidRDefault="003D41A3" w:rsidP="00347FA5">
      <w:pPr>
        <w:pStyle w:val="BodyText"/>
      </w:pPr>
      <w:r w:rsidRPr="00C75C26">
        <w:tab/>
      </w:r>
      <w:r w:rsidR="00321793" w:rsidRPr="00C75C26">
        <w:t>For the database will be used a relational type, more exactly MySQL.</w:t>
      </w:r>
      <w:r w:rsidR="00501893" w:rsidRPr="00C75C26">
        <w:t xml:space="preserve"> The choose is made based on</w:t>
      </w:r>
      <w:r w:rsidR="00321793" w:rsidRPr="00C75C26">
        <w:t xml:space="preserve"> many years of SQL existence and the standards it offers.</w:t>
      </w:r>
    </w:p>
    <w:p w:rsidR="00321793" w:rsidRPr="00C75C26" w:rsidRDefault="00321793" w:rsidP="00321793">
      <w:pPr>
        <w:pStyle w:val="InfoBlue"/>
      </w:pPr>
      <w:r w:rsidRPr="00C75C26">
        <w:t>Developmental tool</w:t>
      </w:r>
    </w:p>
    <w:p w:rsidR="00321793" w:rsidRPr="00C75C26" w:rsidRDefault="003D41A3" w:rsidP="00321793">
      <w:pPr>
        <w:pStyle w:val="BodyText"/>
      </w:pPr>
      <w:r w:rsidRPr="00C75C26">
        <w:tab/>
      </w:r>
      <w:r w:rsidR="00321793" w:rsidRPr="00C75C26">
        <w:t>The used tool will be WebStorm from JetBrains, because the easiness that a programmer can work with it, the integrated features that offer and the support for many languages.</w:t>
      </w:r>
    </w:p>
    <w:p w:rsidR="00321793" w:rsidRPr="00C75C26" w:rsidRDefault="00321793" w:rsidP="00321793">
      <w:pPr>
        <w:pStyle w:val="InfoBlue"/>
      </w:pPr>
      <w:r w:rsidRPr="00C75C26">
        <w:t>Architectural constrains</w:t>
      </w:r>
    </w:p>
    <w:p w:rsidR="00321793" w:rsidRPr="00C75C26" w:rsidRDefault="003D41A3" w:rsidP="00321793">
      <w:pPr>
        <w:pStyle w:val="BodyText"/>
      </w:pPr>
      <w:r w:rsidRPr="00C75C26">
        <w:tab/>
      </w:r>
      <w:r w:rsidR="00321793" w:rsidRPr="00C75C26">
        <w:t>The used architecture will be clien</w:t>
      </w:r>
      <w:r w:rsidR="00E12920" w:rsidRPr="00C75C26">
        <w:t>t-server. This separation is desired because the components pats have different task that routinely perform. The client will hand the information entered by a user and the server will manage the storage of this.</w:t>
      </w:r>
    </w:p>
    <w:p w:rsidR="00321793" w:rsidRPr="00C75C26" w:rsidRDefault="00E12920" w:rsidP="00E12920">
      <w:pPr>
        <w:pStyle w:val="Heading1"/>
        <w:rPr>
          <w:rFonts w:ascii="Times New Roman" w:hAnsi="Times New Roman"/>
        </w:rPr>
      </w:pPr>
      <w:bookmarkStart w:id="10" w:name="_Toc509519867"/>
      <w:r w:rsidRPr="00C75C26">
        <w:rPr>
          <w:rFonts w:ascii="Times New Roman" w:hAnsi="Times New Roman"/>
        </w:rPr>
        <w:t>References</w:t>
      </w:r>
      <w:bookmarkEnd w:id="10"/>
    </w:p>
    <w:p w:rsidR="003D41A3" w:rsidRPr="00C75C26" w:rsidRDefault="003D41A3" w:rsidP="003D41A3"/>
    <w:p w:rsidR="00747C56" w:rsidRPr="00C75C26" w:rsidRDefault="00747C56" w:rsidP="00747C56">
      <w:pPr>
        <w:pStyle w:val="BodyText"/>
      </w:pPr>
      <w:r w:rsidRPr="00C75C26">
        <w:t xml:space="preserve">[1]Availability, from </w:t>
      </w:r>
      <w:hyperlink r:id="rId13" w:history="1">
        <w:r w:rsidRPr="00C75C26">
          <w:rPr>
            <w:rStyle w:val="Hyperlink"/>
          </w:rPr>
          <w:t>https://en.wikipedia.org/wiki/Availability</w:t>
        </w:r>
      </w:hyperlink>
      <w:r w:rsidRPr="00C75C26">
        <w:t xml:space="preserve"> [19.03.2018]</w:t>
      </w:r>
    </w:p>
    <w:p w:rsidR="00747C56" w:rsidRPr="00C75C26" w:rsidRDefault="00747C56" w:rsidP="00747C56">
      <w:pPr>
        <w:pStyle w:val="BodyText"/>
      </w:pPr>
      <w:r w:rsidRPr="00C75C26">
        <w:t xml:space="preserve">[2] Quality Attributes, from </w:t>
      </w:r>
      <w:hyperlink r:id="rId14" w:history="1">
        <w:r w:rsidRPr="00C75C26">
          <w:rPr>
            <w:rStyle w:val="Hyperlink"/>
          </w:rPr>
          <w:t>https://mperry.github.io/2012/02/15/quality-attributes.html</w:t>
        </w:r>
      </w:hyperlink>
      <w:r w:rsidRPr="00C75C26">
        <w:t xml:space="preserve"> [19.03.2018]</w:t>
      </w:r>
    </w:p>
    <w:p w:rsidR="00921E0D" w:rsidRPr="00C75C26" w:rsidRDefault="00FA7622">
      <w:pPr>
        <w:pStyle w:val="BodyText"/>
      </w:pPr>
      <w:r w:rsidRPr="00C75C26">
        <w:t>[3]</w:t>
      </w:r>
      <w:r w:rsidR="00947F00" w:rsidRPr="00C75C26">
        <w:t xml:space="preserve"> </w:t>
      </w:r>
      <w:r w:rsidR="004B599E" w:rsidRPr="00C75C26">
        <w:t>Software Architecture in Practice</w:t>
      </w:r>
      <w:r w:rsidR="00947F00" w:rsidRPr="00C75C26">
        <w:t xml:space="preserve">, </w:t>
      </w:r>
      <w:r w:rsidR="004B599E" w:rsidRPr="00C75C26">
        <w:t xml:space="preserve">from </w:t>
      </w:r>
      <w:hyperlink r:id="rId15" w:history="1">
        <w:r w:rsidR="004B599E" w:rsidRPr="00C75C26">
          <w:rPr>
            <w:rStyle w:val="Hyperlink"/>
          </w:rPr>
          <w:t>http://www.ece.ubc.ca/~matei/EECE417/BASS/</w:t>
        </w:r>
      </w:hyperlink>
      <w:r w:rsidR="004B599E" w:rsidRPr="00C75C26">
        <w:t xml:space="preserve"> [20.03.2018]</w:t>
      </w:r>
    </w:p>
    <w:p w:rsidR="004B599E" w:rsidRPr="00C75C26" w:rsidRDefault="00FA7622" w:rsidP="004B599E">
      <w:pPr>
        <w:pStyle w:val="BodyText"/>
      </w:pPr>
      <w:r w:rsidRPr="00C75C26">
        <w:t>[4]</w:t>
      </w:r>
      <w:r w:rsidR="00947F00" w:rsidRPr="00C75C26">
        <w:t xml:space="preserve"> </w:t>
      </w:r>
      <w:r w:rsidR="004B599E" w:rsidRPr="00C75C26">
        <w:t xml:space="preserve">Chapter 16: Quality Attributes, from </w:t>
      </w:r>
      <w:hyperlink r:id="rId16" w:history="1">
        <w:r w:rsidR="00747C56" w:rsidRPr="00C75C26">
          <w:rPr>
            <w:rStyle w:val="Hyperlink"/>
          </w:rPr>
          <w:t>https://msdn.microsoft.com/en-us/library/ee658094.aspx</w:t>
        </w:r>
      </w:hyperlink>
      <w:r w:rsidR="004B599E" w:rsidRPr="00C75C26">
        <w:t xml:space="preserve"> </w:t>
      </w:r>
      <w:r w:rsidR="00747C56" w:rsidRPr="00C75C26">
        <w:t xml:space="preserve"> [</w:t>
      </w:r>
      <w:r w:rsidR="004B599E" w:rsidRPr="00C75C26">
        <w:t>19.03.2018]</w:t>
      </w:r>
    </w:p>
    <w:p w:rsidR="004B599E" w:rsidRPr="00C75C26" w:rsidRDefault="00347FA5" w:rsidP="004B599E">
      <w:pPr>
        <w:pStyle w:val="BodyText"/>
      </w:pPr>
      <w:r w:rsidRPr="00C75C26">
        <w:t xml:space="preserve">[5] Understanding Quality Attributes, from </w:t>
      </w:r>
      <w:hyperlink r:id="rId17" w:history="1">
        <w:r w:rsidRPr="00C75C26">
          <w:rPr>
            <w:rStyle w:val="Hyperlink"/>
          </w:rPr>
          <w:t>https://www.cs.unb.ca/~wdu/cs6075w10/sa2.htm</w:t>
        </w:r>
      </w:hyperlink>
      <w:r w:rsidRPr="00C75C26">
        <w:t xml:space="preserve"> [19.03.2018]</w:t>
      </w:r>
    </w:p>
    <w:p w:rsidR="00347FA5" w:rsidRPr="00C75C26" w:rsidRDefault="00347FA5" w:rsidP="004B599E">
      <w:pPr>
        <w:pStyle w:val="BodyText"/>
      </w:pPr>
    </w:p>
    <w:p w:rsidR="00FA7622" w:rsidRPr="00C75C26" w:rsidRDefault="00FA7622">
      <w:pPr>
        <w:pStyle w:val="BodyText"/>
      </w:pPr>
    </w:p>
    <w:p w:rsidR="00DD5F8E" w:rsidRPr="00C75C26" w:rsidRDefault="00DD5F8E">
      <w:pPr>
        <w:pStyle w:val="BodyText"/>
      </w:pPr>
    </w:p>
    <w:p w:rsidR="00DD5F8E" w:rsidRPr="00C75C26" w:rsidRDefault="00DD5F8E">
      <w:pPr>
        <w:pStyle w:val="BodyText"/>
      </w:pPr>
    </w:p>
    <w:sectPr w:rsidR="00DD5F8E" w:rsidRPr="00C75C26" w:rsidSect="00E421C6">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B33" w:rsidRDefault="00885B33">
      <w:pPr>
        <w:spacing w:line="240" w:lineRule="auto"/>
      </w:pPr>
      <w:r>
        <w:separator/>
      </w:r>
    </w:p>
  </w:endnote>
  <w:endnote w:type="continuationSeparator" w:id="0">
    <w:p w:rsidR="00885B33" w:rsidRDefault="00885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3BD" w:rsidRDefault="001043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043BD" w:rsidRDefault="001043B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AEC" w:rsidRDefault="00450AE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AEC" w:rsidRDefault="00450AE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043BD">
      <w:tc>
        <w:tcPr>
          <w:tcW w:w="3162" w:type="dxa"/>
          <w:tcBorders>
            <w:top w:val="nil"/>
            <w:left w:val="nil"/>
            <w:bottom w:val="nil"/>
            <w:right w:val="nil"/>
          </w:tcBorders>
        </w:tcPr>
        <w:p w:rsidR="001043BD" w:rsidRDefault="001043BD">
          <w:pPr>
            <w:ind w:right="360"/>
          </w:pPr>
        </w:p>
      </w:tc>
      <w:tc>
        <w:tcPr>
          <w:tcW w:w="3162" w:type="dxa"/>
          <w:tcBorders>
            <w:top w:val="nil"/>
            <w:left w:val="nil"/>
            <w:bottom w:val="nil"/>
            <w:right w:val="nil"/>
          </w:tcBorders>
        </w:tcPr>
        <w:p w:rsidR="001043BD" w:rsidRDefault="001043BD" w:rsidP="00832C59">
          <w:pPr>
            <w:jc w:val="center"/>
          </w:pPr>
          <w:r>
            <w:sym w:font="Symbol" w:char="F0D3"/>
          </w:r>
          <w:r>
            <w:t xml:space="preserve">Galeata Bianca-Floriana, </w:t>
          </w:r>
          <w:r>
            <w:fldChar w:fldCharType="begin"/>
          </w:r>
          <w:r>
            <w:instrText xml:space="preserve"> DATE \@ "yyyy" </w:instrText>
          </w:r>
          <w:r>
            <w:fldChar w:fldCharType="separate"/>
          </w:r>
          <w:r w:rsidR="00450AEC">
            <w:rPr>
              <w:noProof/>
            </w:rPr>
            <w:t>2018</w:t>
          </w:r>
          <w:r>
            <w:fldChar w:fldCharType="end"/>
          </w:r>
        </w:p>
      </w:tc>
      <w:tc>
        <w:tcPr>
          <w:tcW w:w="3162" w:type="dxa"/>
          <w:tcBorders>
            <w:top w:val="nil"/>
            <w:left w:val="nil"/>
            <w:bottom w:val="nil"/>
            <w:right w:val="nil"/>
          </w:tcBorders>
        </w:tcPr>
        <w:p w:rsidR="001043BD" w:rsidRDefault="001043B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50AEC">
            <w:rPr>
              <w:rStyle w:val="PageNumber"/>
              <w:noProof/>
            </w:rPr>
            <w:t>2</w:t>
          </w:r>
          <w:r>
            <w:rPr>
              <w:rStyle w:val="PageNumber"/>
            </w:rPr>
            <w:fldChar w:fldCharType="end"/>
          </w:r>
        </w:p>
      </w:tc>
    </w:tr>
  </w:tbl>
  <w:p w:rsidR="001043BD" w:rsidRDefault="001043BD">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3BD" w:rsidRDefault="001043B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B33" w:rsidRDefault="00885B33">
      <w:pPr>
        <w:spacing w:line="240" w:lineRule="auto"/>
      </w:pPr>
      <w:r>
        <w:separator/>
      </w:r>
    </w:p>
  </w:footnote>
  <w:footnote w:type="continuationSeparator" w:id="0">
    <w:p w:rsidR="00885B33" w:rsidRDefault="00885B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AEC" w:rsidRDefault="00450A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3BD" w:rsidRDefault="001043BD">
    <w:pPr>
      <w:rPr>
        <w:sz w:val="24"/>
      </w:rPr>
    </w:pPr>
  </w:p>
  <w:p w:rsidR="001043BD" w:rsidRDefault="001043BD">
    <w:pPr>
      <w:pBdr>
        <w:top w:val="single" w:sz="6" w:space="1" w:color="auto"/>
      </w:pBdr>
      <w:rPr>
        <w:sz w:val="24"/>
      </w:rPr>
    </w:pPr>
  </w:p>
  <w:p w:rsidR="001043BD" w:rsidRDefault="001043BD">
    <w:pPr>
      <w:pBdr>
        <w:bottom w:val="single" w:sz="6" w:space="1" w:color="auto"/>
      </w:pBdr>
      <w:jc w:val="right"/>
    </w:pPr>
    <w:r>
      <w:rPr>
        <w:rFonts w:ascii="Arial" w:hAnsi="Arial"/>
        <w:b/>
        <w:sz w:val="36"/>
      </w:rPr>
      <w:t>Galeata Bianca-Floriana</w:t>
    </w:r>
  </w:p>
  <w:p w:rsidR="001043BD" w:rsidRDefault="001043BD">
    <w:pPr>
      <w:pBdr>
        <w:bottom w:val="single" w:sz="6" w:space="1" w:color="auto"/>
      </w:pBdr>
      <w:jc w:val="right"/>
      <w:rPr>
        <w:rFonts w:ascii="Arial" w:hAnsi="Arial"/>
        <w:b/>
        <w:sz w:val="36"/>
      </w:rPr>
    </w:pPr>
    <w:r>
      <w:rPr>
        <w:rFonts w:ascii="Arial" w:hAnsi="Arial"/>
        <w:b/>
        <w:sz w:val="36"/>
      </w:rPr>
      <w:t>30235</w:t>
    </w:r>
  </w:p>
  <w:p w:rsidR="001043BD" w:rsidRDefault="001043BD">
    <w:pPr>
      <w:pBdr>
        <w:bottom w:val="single" w:sz="6" w:space="1" w:color="auto"/>
      </w:pBdr>
      <w:jc w:val="right"/>
      <w:rPr>
        <w:sz w:val="24"/>
      </w:rPr>
    </w:pPr>
  </w:p>
  <w:p w:rsidR="001043BD" w:rsidRDefault="001043B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AEC" w:rsidRDefault="00450AE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043BD">
      <w:tc>
        <w:tcPr>
          <w:tcW w:w="6379" w:type="dxa"/>
        </w:tcPr>
        <w:p w:rsidR="001043BD" w:rsidRDefault="001043BD" w:rsidP="00F059CF">
          <w:r>
            <w:t xml:space="preserve">Jobs Management Application </w:t>
          </w:r>
        </w:p>
      </w:tc>
      <w:tc>
        <w:tcPr>
          <w:tcW w:w="3179" w:type="dxa"/>
        </w:tcPr>
        <w:p w:rsidR="001043BD" w:rsidRDefault="001043BD">
          <w:pPr>
            <w:tabs>
              <w:tab w:val="left" w:pos="1135"/>
            </w:tabs>
            <w:spacing w:before="40"/>
            <w:ind w:right="68"/>
          </w:pPr>
          <w:r>
            <w:t xml:space="preserve">  Version:           1.0</w:t>
          </w:r>
        </w:p>
      </w:tc>
    </w:tr>
    <w:tr w:rsidR="001043BD">
      <w:tc>
        <w:tcPr>
          <w:tcW w:w="6379" w:type="dxa"/>
        </w:tcPr>
        <w:p w:rsidR="001043BD" w:rsidRDefault="00F75928">
          <w:fldSimple w:instr=" TITLE  \* MERGEFORMAT ">
            <w:r w:rsidR="001043BD">
              <w:t>Supplementary Specification</w:t>
            </w:r>
          </w:fldSimple>
        </w:p>
      </w:tc>
      <w:tc>
        <w:tcPr>
          <w:tcW w:w="3179" w:type="dxa"/>
        </w:tcPr>
        <w:p w:rsidR="001043BD" w:rsidRDefault="001043BD">
          <w:r>
            <w:t xml:space="preserve">  Date:  18.03.2018</w:t>
          </w:r>
        </w:p>
      </w:tc>
    </w:tr>
    <w:tr w:rsidR="001043BD">
      <w:tc>
        <w:tcPr>
          <w:tcW w:w="9558" w:type="dxa"/>
          <w:gridSpan w:val="2"/>
        </w:tcPr>
        <w:p w:rsidR="001043BD" w:rsidRDefault="00450AEC">
          <w:r>
            <w:t>P</w:t>
          </w:r>
          <w:bookmarkStart w:id="11" w:name="_GoBack"/>
          <w:bookmarkEnd w:id="11"/>
          <w:r w:rsidR="00D16FDE">
            <w:t>SS</w:t>
          </w:r>
        </w:p>
      </w:tc>
    </w:tr>
  </w:tbl>
  <w:p w:rsidR="001043BD" w:rsidRDefault="001043BD">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3BD" w:rsidRDefault="001043B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5950C2"/>
    <w:multiLevelType w:val="hybridMultilevel"/>
    <w:tmpl w:val="CDA24E24"/>
    <w:lvl w:ilvl="0" w:tplc="0980AE78">
      <w:start w:val="3"/>
      <w:numFmt w:val="bullet"/>
      <w:lvlText w:val="-"/>
      <w:lvlJc w:val="left"/>
      <w:pPr>
        <w:ind w:left="1849" w:hanging="409"/>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C845E39"/>
    <w:multiLevelType w:val="hybridMultilevel"/>
    <w:tmpl w:val="BC42AF46"/>
    <w:lvl w:ilvl="0" w:tplc="8FE26D56">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325966"/>
    <w:multiLevelType w:val="hybridMultilevel"/>
    <w:tmpl w:val="CA48E948"/>
    <w:lvl w:ilvl="0" w:tplc="99E2F356">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DD573D"/>
    <w:multiLevelType w:val="hybridMultilevel"/>
    <w:tmpl w:val="29FAE736"/>
    <w:lvl w:ilvl="0" w:tplc="A28AFC20">
      <w:start w:val="3"/>
      <w:numFmt w:val="bullet"/>
      <w:lvlText w:val="-"/>
      <w:lvlJc w:val="left"/>
      <w:pPr>
        <w:ind w:left="1849" w:hanging="409"/>
      </w:pPr>
      <w:rPr>
        <w:rFonts w:ascii="Times New Roman" w:eastAsia="Times New Roman" w:hAnsi="Times New Roman" w:cs="Times New Roman"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5" w15:restartNumberingAfterBreak="0">
    <w:nsid w:val="106648E2"/>
    <w:multiLevelType w:val="hybridMultilevel"/>
    <w:tmpl w:val="9926BD5A"/>
    <w:lvl w:ilvl="0" w:tplc="86CA5C8E">
      <w:start w:val="3"/>
      <w:numFmt w:val="bullet"/>
      <w:lvlText w:val="-"/>
      <w:lvlJc w:val="left"/>
      <w:pPr>
        <w:ind w:left="1849" w:hanging="409"/>
      </w:pPr>
      <w:rPr>
        <w:rFonts w:ascii="Times New Roman" w:eastAsia="Times New Roman" w:hAnsi="Times New Roman" w:cs="Times New Roman"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6" w15:restartNumberingAfterBreak="0">
    <w:nsid w:val="13F24DEF"/>
    <w:multiLevelType w:val="multilevel"/>
    <w:tmpl w:val="AA8AE7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6127DF"/>
    <w:multiLevelType w:val="hybridMultilevel"/>
    <w:tmpl w:val="17C067F4"/>
    <w:lvl w:ilvl="0" w:tplc="E4A89C32">
      <w:start w:val="3"/>
      <w:numFmt w:val="bullet"/>
      <w:lvlText w:val="-"/>
      <w:lvlJc w:val="left"/>
      <w:pPr>
        <w:ind w:left="1849" w:hanging="409"/>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E373C"/>
    <w:multiLevelType w:val="hybridMultilevel"/>
    <w:tmpl w:val="EA4C23DC"/>
    <w:lvl w:ilvl="0" w:tplc="2130AE88">
      <w:start w:val="3"/>
      <w:numFmt w:val="bullet"/>
      <w:pStyle w:val="InfoBlue"/>
      <w:lvlText w:val="-"/>
      <w:lvlJc w:val="left"/>
      <w:pPr>
        <w:ind w:left="1746" w:hanging="360"/>
      </w:pPr>
      <w:rPr>
        <w:rFonts w:ascii="Times New Roman" w:eastAsia="Times New Roman" w:hAnsi="Times New Roman" w:cs="Times New Roman"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10" w15:restartNumberingAfterBreak="0">
    <w:nsid w:val="361F0F0E"/>
    <w:multiLevelType w:val="hybridMultilevel"/>
    <w:tmpl w:val="2916ABAE"/>
    <w:lvl w:ilvl="0" w:tplc="3C9A4FCE">
      <w:start w:val="3"/>
      <w:numFmt w:val="bullet"/>
      <w:lvlText w:val="-"/>
      <w:lvlJc w:val="left"/>
      <w:pPr>
        <w:ind w:left="1849" w:hanging="409"/>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6F412A"/>
    <w:multiLevelType w:val="hybridMultilevel"/>
    <w:tmpl w:val="42F2D2D0"/>
    <w:lvl w:ilvl="0" w:tplc="8FE26D56">
      <w:start w:val="3"/>
      <w:numFmt w:val="bullet"/>
      <w:lvlText w:val="-"/>
      <w:lvlJc w:val="left"/>
      <w:pPr>
        <w:ind w:left="1849" w:hanging="360"/>
      </w:pPr>
      <w:rPr>
        <w:rFonts w:ascii="Times New Roman" w:eastAsia="Times New Roman" w:hAnsi="Times New Roman" w:cs="Times New Roman" w:hint="default"/>
      </w:rPr>
    </w:lvl>
    <w:lvl w:ilvl="1" w:tplc="04090003" w:tentative="1">
      <w:start w:val="1"/>
      <w:numFmt w:val="bullet"/>
      <w:lvlText w:val="o"/>
      <w:lvlJc w:val="left"/>
      <w:pPr>
        <w:ind w:left="2569" w:hanging="360"/>
      </w:pPr>
      <w:rPr>
        <w:rFonts w:ascii="Courier New" w:hAnsi="Courier New" w:cs="Courier New" w:hint="default"/>
      </w:rPr>
    </w:lvl>
    <w:lvl w:ilvl="2" w:tplc="04090005" w:tentative="1">
      <w:start w:val="1"/>
      <w:numFmt w:val="bullet"/>
      <w:lvlText w:val=""/>
      <w:lvlJc w:val="left"/>
      <w:pPr>
        <w:ind w:left="3289" w:hanging="360"/>
      </w:pPr>
      <w:rPr>
        <w:rFonts w:ascii="Wingdings" w:hAnsi="Wingdings" w:hint="default"/>
      </w:rPr>
    </w:lvl>
    <w:lvl w:ilvl="3" w:tplc="04090001" w:tentative="1">
      <w:start w:val="1"/>
      <w:numFmt w:val="bullet"/>
      <w:lvlText w:val=""/>
      <w:lvlJc w:val="left"/>
      <w:pPr>
        <w:ind w:left="4009" w:hanging="360"/>
      </w:pPr>
      <w:rPr>
        <w:rFonts w:ascii="Symbol" w:hAnsi="Symbol" w:hint="default"/>
      </w:rPr>
    </w:lvl>
    <w:lvl w:ilvl="4" w:tplc="04090003" w:tentative="1">
      <w:start w:val="1"/>
      <w:numFmt w:val="bullet"/>
      <w:lvlText w:val="o"/>
      <w:lvlJc w:val="left"/>
      <w:pPr>
        <w:ind w:left="4729" w:hanging="360"/>
      </w:pPr>
      <w:rPr>
        <w:rFonts w:ascii="Courier New" w:hAnsi="Courier New" w:cs="Courier New" w:hint="default"/>
      </w:rPr>
    </w:lvl>
    <w:lvl w:ilvl="5" w:tplc="04090005" w:tentative="1">
      <w:start w:val="1"/>
      <w:numFmt w:val="bullet"/>
      <w:lvlText w:val=""/>
      <w:lvlJc w:val="left"/>
      <w:pPr>
        <w:ind w:left="5449" w:hanging="360"/>
      </w:pPr>
      <w:rPr>
        <w:rFonts w:ascii="Wingdings" w:hAnsi="Wingdings" w:hint="default"/>
      </w:rPr>
    </w:lvl>
    <w:lvl w:ilvl="6" w:tplc="04090001" w:tentative="1">
      <w:start w:val="1"/>
      <w:numFmt w:val="bullet"/>
      <w:lvlText w:val=""/>
      <w:lvlJc w:val="left"/>
      <w:pPr>
        <w:ind w:left="6169" w:hanging="360"/>
      </w:pPr>
      <w:rPr>
        <w:rFonts w:ascii="Symbol" w:hAnsi="Symbol" w:hint="default"/>
      </w:rPr>
    </w:lvl>
    <w:lvl w:ilvl="7" w:tplc="04090003" w:tentative="1">
      <w:start w:val="1"/>
      <w:numFmt w:val="bullet"/>
      <w:lvlText w:val="o"/>
      <w:lvlJc w:val="left"/>
      <w:pPr>
        <w:ind w:left="6889" w:hanging="360"/>
      </w:pPr>
      <w:rPr>
        <w:rFonts w:ascii="Courier New" w:hAnsi="Courier New" w:cs="Courier New" w:hint="default"/>
      </w:rPr>
    </w:lvl>
    <w:lvl w:ilvl="8" w:tplc="04090005" w:tentative="1">
      <w:start w:val="1"/>
      <w:numFmt w:val="bullet"/>
      <w:lvlText w:val=""/>
      <w:lvlJc w:val="left"/>
      <w:pPr>
        <w:ind w:left="7609" w:hanging="360"/>
      </w:pPr>
      <w:rPr>
        <w:rFonts w:ascii="Wingdings" w:hAnsi="Wingdings" w:hint="default"/>
      </w:rPr>
    </w:lvl>
  </w:abstractNum>
  <w:abstractNum w:abstractNumId="12" w15:restartNumberingAfterBreak="0">
    <w:nsid w:val="4D753704"/>
    <w:multiLevelType w:val="multilevel"/>
    <w:tmpl w:val="819468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E137454"/>
    <w:multiLevelType w:val="multilevel"/>
    <w:tmpl w:val="AA8AE7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251263E"/>
    <w:multiLevelType w:val="hybridMultilevel"/>
    <w:tmpl w:val="9E06E58C"/>
    <w:lvl w:ilvl="0" w:tplc="C5362BE6">
      <w:start w:val="3"/>
      <w:numFmt w:val="bullet"/>
      <w:lvlText w:val="-"/>
      <w:lvlJc w:val="left"/>
      <w:pPr>
        <w:ind w:left="1849" w:hanging="409"/>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8561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41C518E"/>
    <w:multiLevelType w:val="hybridMultilevel"/>
    <w:tmpl w:val="DD98A100"/>
    <w:lvl w:ilvl="0" w:tplc="D63A0D48">
      <w:start w:val="3"/>
      <w:numFmt w:val="bullet"/>
      <w:lvlText w:val="-"/>
      <w:lvlJc w:val="left"/>
      <w:pPr>
        <w:ind w:left="1849" w:hanging="409"/>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626336"/>
    <w:multiLevelType w:val="hybridMultilevel"/>
    <w:tmpl w:val="E2C8B0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031F2A"/>
    <w:multiLevelType w:val="hybridMultilevel"/>
    <w:tmpl w:val="8D4647D2"/>
    <w:lvl w:ilvl="0" w:tplc="A61C0F86">
      <w:start w:val="3"/>
      <w:numFmt w:val="bullet"/>
      <w:lvlText w:val="-"/>
      <w:lvlJc w:val="left"/>
      <w:pPr>
        <w:ind w:left="1849" w:hanging="409"/>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F45ECB"/>
    <w:multiLevelType w:val="hybridMultilevel"/>
    <w:tmpl w:val="DCFC337A"/>
    <w:lvl w:ilvl="0" w:tplc="23C6C53A">
      <w:start w:val="3"/>
      <w:numFmt w:val="bullet"/>
      <w:lvlText w:val="-"/>
      <w:lvlJc w:val="left"/>
      <w:pPr>
        <w:ind w:left="1849" w:hanging="409"/>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831538"/>
    <w:multiLevelType w:val="hybridMultilevel"/>
    <w:tmpl w:val="5920ADBA"/>
    <w:lvl w:ilvl="0" w:tplc="01AA18E8">
      <w:start w:val="3"/>
      <w:numFmt w:val="bullet"/>
      <w:lvlText w:val="-"/>
      <w:lvlJc w:val="left"/>
      <w:pPr>
        <w:ind w:left="1709" w:hanging="269"/>
      </w:pPr>
      <w:rPr>
        <w:rFonts w:ascii="Times New Roman" w:eastAsia="Times New Roman"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num w:numId="1">
    <w:abstractNumId w:val="0"/>
  </w:num>
  <w:num w:numId="2">
    <w:abstractNumId w:val="7"/>
  </w:num>
  <w:num w:numId="3">
    <w:abstractNumId w:val="16"/>
  </w:num>
  <w:num w:numId="4">
    <w:abstractNumId w:val="19"/>
  </w:num>
  <w:num w:numId="5">
    <w:abstractNumId w:val="2"/>
  </w:num>
  <w:num w:numId="6">
    <w:abstractNumId w:val="11"/>
  </w:num>
  <w:num w:numId="7">
    <w:abstractNumId w:val="3"/>
  </w:num>
  <w:num w:numId="8">
    <w:abstractNumId w:val="20"/>
  </w:num>
  <w:num w:numId="9">
    <w:abstractNumId w:val="18"/>
  </w:num>
  <w:num w:numId="10">
    <w:abstractNumId w:val="4"/>
  </w:num>
  <w:num w:numId="11">
    <w:abstractNumId w:val="5"/>
  </w:num>
  <w:num w:numId="12">
    <w:abstractNumId w:val="14"/>
  </w:num>
  <w:num w:numId="13">
    <w:abstractNumId w:val="17"/>
  </w:num>
  <w:num w:numId="14">
    <w:abstractNumId w:val="12"/>
  </w:num>
  <w:num w:numId="15">
    <w:abstractNumId w:val="15"/>
  </w:num>
  <w:num w:numId="16">
    <w:abstractNumId w:val="6"/>
  </w:num>
  <w:num w:numId="17">
    <w:abstractNumId w:val="13"/>
  </w:num>
  <w:num w:numId="18">
    <w:abstractNumId w:val="1"/>
  </w:num>
  <w:num w:numId="19">
    <w:abstractNumId w:val="10"/>
  </w:num>
  <w:num w:numId="20">
    <w:abstractNumId w:val="8"/>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31856"/>
    <w:rsid w:val="00033CAB"/>
    <w:rsid w:val="00090DC1"/>
    <w:rsid w:val="000D0723"/>
    <w:rsid w:val="001043BD"/>
    <w:rsid w:val="001261CD"/>
    <w:rsid w:val="00161A84"/>
    <w:rsid w:val="001C12A4"/>
    <w:rsid w:val="00321793"/>
    <w:rsid w:val="00347FA5"/>
    <w:rsid w:val="003703ED"/>
    <w:rsid w:val="003A130D"/>
    <w:rsid w:val="003C338C"/>
    <w:rsid w:val="003C33CC"/>
    <w:rsid w:val="003D41A3"/>
    <w:rsid w:val="00400EB4"/>
    <w:rsid w:val="0040432F"/>
    <w:rsid w:val="00450AEC"/>
    <w:rsid w:val="00480C9F"/>
    <w:rsid w:val="004B599E"/>
    <w:rsid w:val="00501893"/>
    <w:rsid w:val="00590336"/>
    <w:rsid w:val="00656303"/>
    <w:rsid w:val="0069389B"/>
    <w:rsid w:val="00697B53"/>
    <w:rsid w:val="00747C56"/>
    <w:rsid w:val="007A32FC"/>
    <w:rsid w:val="00832C59"/>
    <w:rsid w:val="008421A9"/>
    <w:rsid w:val="00885B33"/>
    <w:rsid w:val="008A24EE"/>
    <w:rsid w:val="0091655E"/>
    <w:rsid w:val="00921E0D"/>
    <w:rsid w:val="00947F00"/>
    <w:rsid w:val="00950758"/>
    <w:rsid w:val="009B0E6A"/>
    <w:rsid w:val="00AD64E8"/>
    <w:rsid w:val="00BA055D"/>
    <w:rsid w:val="00BD35D9"/>
    <w:rsid w:val="00C43C45"/>
    <w:rsid w:val="00C43C75"/>
    <w:rsid w:val="00C75C26"/>
    <w:rsid w:val="00D025AB"/>
    <w:rsid w:val="00D16FDE"/>
    <w:rsid w:val="00DB39AE"/>
    <w:rsid w:val="00DC45D5"/>
    <w:rsid w:val="00DD5F8E"/>
    <w:rsid w:val="00E12920"/>
    <w:rsid w:val="00E421C6"/>
    <w:rsid w:val="00EE5133"/>
    <w:rsid w:val="00F059CF"/>
    <w:rsid w:val="00F651EE"/>
    <w:rsid w:val="00F75928"/>
    <w:rsid w:val="00FA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30430A"/>
  <w15:docId w15:val="{ED2395F2-CADA-48D8-B792-697FE2E4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321793"/>
    <w:pPr>
      <w:numPr>
        <w:numId w:val="21"/>
      </w:numPr>
      <w:spacing w:after="120"/>
    </w:pPr>
    <w:rPr>
      <w:i/>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paragraph" w:styleId="NormalWeb">
    <w:name w:val="Normal (Web)"/>
    <w:basedOn w:val="Normal"/>
    <w:uiPriority w:val="99"/>
    <w:semiHidden/>
    <w:unhideWhenUsed/>
    <w:rsid w:val="001043BD"/>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60449">
      <w:bodyDiv w:val="1"/>
      <w:marLeft w:val="0"/>
      <w:marRight w:val="0"/>
      <w:marTop w:val="0"/>
      <w:marBottom w:val="0"/>
      <w:divBdr>
        <w:top w:val="none" w:sz="0" w:space="0" w:color="auto"/>
        <w:left w:val="none" w:sz="0" w:space="0" w:color="auto"/>
        <w:bottom w:val="none" w:sz="0" w:space="0" w:color="auto"/>
        <w:right w:val="none" w:sz="0" w:space="0" w:color="auto"/>
      </w:divBdr>
    </w:div>
    <w:div w:id="118183948">
      <w:bodyDiv w:val="1"/>
      <w:marLeft w:val="0"/>
      <w:marRight w:val="0"/>
      <w:marTop w:val="0"/>
      <w:marBottom w:val="0"/>
      <w:divBdr>
        <w:top w:val="none" w:sz="0" w:space="0" w:color="auto"/>
        <w:left w:val="none" w:sz="0" w:space="0" w:color="auto"/>
        <w:bottom w:val="none" w:sz="0" w:space="0" w:color="auto"/>
        <w:right w:val="none" w:sz="0" w:space="0" w:color="auto"/>
      </w:divBdr>
    </w:div>
    <w:div w:id="168255111">
      <w:bodyDiv w:val="1"/>
      <w:marLeft w:val="0"/>
      <w:marRight w:val="0"/>
      <w:marTop w:val="0"/>
      <w:marBottom w:val="0"/>
      <w:divBdr>
        <w:top w:val="none" w:sz="0" w:space="0" w:color="auto"/>
        <w:left w:val="none" w:sz="0" w:space="0" w:color="auto"/>
        <w:bottom w:val="none" w:sz="0" w:space="0" w:color="auto"/>
        <w:right w:val="none" w:sz="0" w:space="0" w:color="auto"/>
      </w:divBdr>
    </w:div>
    <w:div w:id="185753172">
      <w:bodyDiv w:val="1"/>
      <w:marLeft w:val="0"/>
      <w:marRight w:val="0"/>
      <w:marTop w:val="0"/>
      <w:marBottom w:val="0"/>
      <w:divBdr>
        <w:top w:val="none" w:sz="0" w:space="0" w:color="auto"/>
        <w:left w:val="none" w:sz="0" w:space="0" w:color="auto"/>
        <w:bottom w:val="none" w:sz="0" w:space="0" w:color="auto"/>
        <w:right w:val="none" w:sz="0" w:space="0" w:color="auto"/>
      </w:divBdr>
    </w:div>
    <w:div w:id="444345758">
      <w:bodyDiv w:val="1"/>
      <w:marLeft w:val="0"/>
      <w:marRight w:val="0"/>
      <w:marTop w:val="0"/>
      <w:marBottom w:val="0"/>
      <w:divBdr>
        <w:top w:val="none" w:sz="0" w:space="0" w:color="auto"/>
        <w:left w:val="none" w:sz="0" w:space="0" w:color="auto"/>
        <w:bottom w:val="none" w:sz="0" w:space="0" w:color="auto"/>
        <w:right w:val="none" w:sz="0" w:space="0" w:color="auto"/>
      </w:divBdr>
    </w:div>
    <w:div w:id="452987110">
      <w:bodyDiv w:val="1"/>
      <w:marLeft w:val="0"/>
      <w:marRight w:val="0"/>
      <w:marTop w:val="0"/>
      <w:marBottom w:val="0"/>
      <w:divBdr>
        <w:top w:val="none" w:sz="0" w:space="0" w:color="auto"/>
        <w:left w:val="none" w:sz="0" w:space="0" w:color="auto"/>
        <w:bottom w:val="none" w:sz="0" w:space="0" w:color="auto"/>
        <w:right w:val="none" w:sz="0" w:space="0" w:color="auto"/>
      </w:divBdr>
    </w:div>
    <w:div w:id="486820359">
      <w:bodyDiv w:val="1"/>
      <w:marLeft w:val="0"/>
      <w:marRight w:val="0"/>
      <w:marTop w:val="0"/>
      <w:marBottom w:val="0"/>
      <w:divBdr>
        <w:top w:val="none" w:sz="0" w:space="0" w:color="auto"/>
        <w:left w:val="none" w:sz="0" w:space="0" w:color="auto"/>
        <w:bottom w:val="none" w:sz="0" w:space="0" w:color="auto"/>
        <w:right w:val="none" w:sz="0" w:space="0" w:color="auto"/>
      </w:divBdr>
    </w:div>
    <w:div w:id="523518330">
      <w:bodyDiv w:val="1"/>
      <w:marLeft w:val="0"/>
      <w:marRight w:val="0"/>
      <w:marTop w:val="0"/>
      <w:marBottom w:val="0"/>
      <w:divBdr>
        <w:top w:val="none" w:sz="0" w:space="0" w:color="auto"/>
        <w:left w:val="none" w:sz="0" w:space="0" w:color="auto"/>
        <w:bottom w:val="none" w:sz="0" w:space="0" w:color="auto"/>
        <w:right w:val="none" w:sz="0" w:space="0" w:color="auto"/>
      </w:divBdr>
    </w:div>
    <w:div w:id="546139532">
      <w:bodyDiv w:val="1"/>
      <w:marLeft w:val="0"/>
      <w:marRight w:val="0"/>
      <w:marTop w:val="0"/>
      <w:marBottom w:val="0"/>
      <w:divBdr>
        <w:top w:val="none" w:sz="0" w:space="0" w:color="auto"/>
        <w:left w:val="none" w:sz="0" w:space="0" w:color="auto"/>
        <w:bottom w:val="none" w:sz="0" w:space="0" w:color="auto"/>
        <w:right w:val="none" w:sz="0" w:space="0" w:color="auto"/>
      </w:divBdr>
    </w:div>
    <w:div w:id="563183593">
      <w:bodyDiv w:val="1"/>
      <w:marLeft w:val="0"/>
      <w:marRight w:val="0"/>
      <w:marTop w:val="0"/>
      <w:marBottom w:val="0"/>
      <w:divBdr>
        <w:top w:val="none" w:sz="0" w:space="0" w:color="auto"/>
        <w:left w:val="none" w:sz="0" w:space="0" w:color="auto"/>
        <w:bottom w:val="none" w:sz="0" w:space="0" w:color="auto"/>
        <w:right w:val="none" w:sz="0" w:space="0" w:color="auto"/>
      </w:divBdr>
    </w:div>
    <w:div w:id="673846821">
      <w:bodyDiv w:val="1"/>
      <w:marLeft w:val="0"/>
      <w:marRight w:val="0"/>
      <w:marTop w:val="0"/>
      <w:marBottom w:val="0"/>
      <w:divBdr>
        <w:top w:val="none" w:sz="0" w:space="0" w:color="auto"/>
        <w:left w:val="none" w:sz="0" w:space="0" w:color="auto"/>
        <w:bottom w:val="none" w:sz="0" w:space="0" w:color="auto"/>
        <w:right w:val="none" w:sz="0" w:space="0" w:color="auto"/>
      </w:divBdr>
    </w:div>
    <w:div w:id="1046179933">
      <w:bodyDiv w:val="1"/>
      <w:marLeft w:val="0"/>
      <w:marRight w:val="0"/>
      <w:marTop w:val="0"/>
      <w:marBottom w:val="0"/>
      <w:divBdr>
        <w:top w:val="none" w:sz="0" w:space="0" w:color="auto"/>
        <w:left w:val="none" w:sz="0" w:space="0" w:color="auto"/>
        <w:bottom w:val="none" w:sz="0" w:space="0" w:color="auto"/>
        <w:right w:val="none" w:sz="0" w:space="0" w:color="auto"/>
      </w:divBdr>
    </w:div>
    <w:div w:id="1343892126">
      <w:bodyDiv w:val="1"/>
      <w:marLeft w:val="0"/>
      <w:marRight w:val="0"/>
      <w:marTop w:val="0"/>
      <w:marBottom w:val="0"/>
      <w:divBdr>
        <w:top w:val="none" w:sz="0" w:space="0" w:color="auto"/>
        <w:left w:val="none" w:sz="0" w:space="0" w:color="auto"/>
        <w:bottom w:val="none" w:sz="0" w:space="0" w:color="auto"/>
        <w:right w:val="none" w:sz="0" w:space="0" w:color="auto"/>
      </w:divBdr>
    </w:div>
    <w:div w:id="1615821347">
      <w:bodyDiv w:val="1"/>
      <w:marLeft w:val="0"/>
      <w:marRight w:val="0"/>
      <w:marTop w:val="0"/>
      <w:marBottom w:val="0"/>
      <w:divBdr>
        <w:top w:val="none" w:sz="0" w:space="0" w:color="auto"/>
        <w:left w:val="none" w:sz="0" w:space="0" w:color="auto"/>
        <w:bottom w:val="none" w:sz="0" w:space="0" w:color="auto"/>
        <w:right w:val="none" w:sz="0" w:space="0" w:color="auto"/>
      </w:divBdr>
    </w:div>
    <w:div w:id="1641156213">
      <w:bodyDiv w:val="1"/>
      <w:marLeft w:val="0"/>
      <w:marRight w:val="0"/>
      <w:marTop w:val="0"/>
      <w:marBottom w:val="0"/>
      <w:divBdr>
        <w:top w:val="none" w:sz="0" w:space="0" w:color="auto"/>
        <w:left w:val="none" w:sz="0" w:space="0" w:color="auto"/>
        <w:bottom w:val="none" w:sz="0" w:space="0" w:color="auto"/>
        <w:right w:val="none" w:sz="0" w:space="0" w:color="auto"/>
      </w:divBdr>
    </w:div>
    <w:div w:id="1652513904">
      <w:bodyDiv w:val="1"/>
      <w:marLeft w:val="0"/>
      <w:marRight w:val="0"/>
      <w:marTop w:val="0"/>
      <w:marBottom w:val="0"/>
      <w:divBdr>
        <w:top w:val="none" w:sz="0" w:space="0" w:color="auto"/>
        <w:left w:val="none" w:sz="0" w:space="0" w:color="auto"/>
        <w:bottom w:val="none" w:sz="0" w:space="0" w:color="auto"/>
        <w:right w:val="none" w:sz="0" w:space="0" w:color="auto"/>
      </w:divBdr>
      <w:divsChild>
        <w:div w:id="1927574298">
          <w:marLeft w:val="0"/>
          <w:marRight w:val="0"/>
          <w:marTop w:val="0"/>
          <w:marBottom w:val="0"/>
          <w:divBdr>
            <w:top w:val="none" w:sz="0" w:space="0" w:color="auto"/>
            <w:left w:val="none" w:sz="0" w:space="0" w:color="auto"/>
            <w:bottom w:val="none" w:sz="0" w:space="0" w:color="auto"/>
            <w:right w:val="none" w:sz="0" w:space="0" w:color="auto"/>
          </w:divBdr>
          <w:divsChild>
            <w:div w:id="1579246202">
              <w:marLeft w:val="0"/>
              <w:marRight w:val="0"/>
              <w:marTop w:val="0"/>
              <w:marBottom w:val="0"/>
              <w:divBdr>
                <w:top w:val="none" w:sz="0" w:space="0" w:color="auto"/>
                <w:left w:val="none" w:sz="0" w:space="0" w:color="auto"/>
                <w:bottom w:val="none" w:sz="0" w:space="0" w:color="auto"/>
                <w:right w:val="none" w:sz="0" w:space="0" w:color="auto"/>
              </w:divBdr>
            </w:div>
            <w:div w:id="9356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9565">
      <w:bodyDiv w:val="1"/>
      <w:marLeft w:val="0"/>
      <w:marRight w:val="0"/>
      <w:marTop w:val="0"/>
      <w:marBottom w:val="0"/>
      <w:divBdr>
        <w:top w:val="none" w:sz="0" w:space="0" w:color="auto"/>
        <w:left w:val="none" w:sz="0" w:space="0" w:color="auto"/>
        <w:bottom w:val="none" w:sz="0" w:space="0" w:color="auto"/>
        <w:right w:val="none" w:sz="0" w:space="0" w:color="auto"/>
      </w:divBdr>
    </w:div>
    <w:div w:id="2013099455">
      <w:bodyDiv w:val="1"/>
      <w:marLeft w:val="0"/>
      <w:marRight w:val="0"/>
      <w:marTop w:val="0"/>
      <w:marBottom w:val="0"/>
      <w:divBdr>
        <w:top w:val="none" w:sz="0" w:space="0" w:color="auto"/>
        <w:left w:val="none" w:sz="0" w:space="0" w:color="auto"/>
        <w:bottom w:val="none" w:sz="0" w:space="0" w:color="auto"/>
        <w:right w:val="none" w:sz="0" w:space="0" w:color="auto"/>
      </w:divBdr>
    </w:div>
    <w:div w:id="204323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Availability" TargetMode="Externa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cs.unb.ca/~wdu/cs6075w10/sa2.htm" TargetMode="External"/><Relationship Id="rId2" Type="http://schemas.openxmlformats.org/officeDocument/2006/relationships/styles" Target="styles.xml"/><Relationship Id="rId16" Type="http://schemas.openxmlformats.org/officeDocument/2006/relationships/hyperlink" Target="https://msdn.microsoft.com/en-us/library/ee658094.aspx" TargetMode="Externa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ece.ubc.ca/~matei/EECE417/BASS/"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mperry.github.io/2012/02/15/quality-attributes.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1530</TotalTime>
  <Pages>10</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Bia</cp:lastModifiedBy>
  <cp:revision>20</cp:revision>
  <cp:lastPrinted>1899-12-31T22:00:00Z</cp:lastPrinted>
  <dcterms:created xsi:type="dcterms:W3CDTF">2010-02-24T09:18:00Z</dcterms:created>
  <dcterms:modified xsi:type="dcterms:W3CDTF">2018-03-22T20:18:00Z</dcterms:modified>
</cp:coreProperties>
</file>